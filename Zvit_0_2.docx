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26" w:rsidRDefault="009A5E26" w:rsidP="001A6D15">
      <w:pPr>
        <w:pStyle w:val="af6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9A5E26" w:rsidRDefault="009A5E26" w:rsidP="001A6D15">
      <w:pPr>
        <w:pStyle w:val="af6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Львівський національний університет ім. </w:t>
      </w:r>
      <w:proofErr w:type="spellStart"/>
      <w:r>
        <w:rPr>
          <w:sz w:val="32"/>
          <w:szCs w:val="32"/>
          <w:lang w:val="uk-UA"/>
        </w:rPr>
        <w:t>І.Я.Франка</w:t>
      </w:r>
      <w:proofErr w:type="spellEnd"/>
    </w:p>
    <w:p w:rsidR="009A5E26" w:rsidRDefault="009A5E26" w:rsidP="001A6D15">
      <w:pPr>
        <w:pStyle w:val="af3"/>
        <w:jc w:val="center"/>
        <w:rPr>
          <w:b/>
          <w:sz w:val="20"/>
          <w:szCs w:val="20"/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Pr="009A5E26" w:rsidRDefault="009A5E26" w:rsidP="001A6D15">
      <w:pPr>
        <w:spacing w:line="240" w:lineRule="auto"/>
        <w:rPr>
          <w:lang w:val="ru-RU"/>
        </w:rPr>
      </w:pPr>
    </w:p>
    <w:p w:rsidR="00FB007C" w:rsidRPr="009A5E26" w:rsidRDefault="009A5E26" w:rsidP="001A6D15">
      <w:pPr>
        <w:pStyle w:val="af3"/>
        <w:rPr>
          <w:b/>
          <w:sz w:val="144"/>
          <w:szCs w:val="144"/>
          <w:lang w:val="ru-RU"/>
        </w:rPr>
      </w:pPr>
      <w:proofErr w:type="spellStart"/>
      <w:r w:rsidRPr="009A5E26">
        <w:rPr>
          <w:b/>
          <w:sz w:val="144"/>
          <w:szCs w:val="144"/>
          <w:lang w:val="ru-RU"/>
        </w:rPr>
        <w:t>Звіт</w:t>
      </w:r>
      <w:proofErr w:type="spellEnd"/>
    </w:p>
    <w:p w:rsidR="009A5E26" w:rsidRPr="009A5E26" w:rsidRDefault="009A5E26" w:rsidP="001A6D15">
      <w:pPr>
        <w:pStyle w:val="1"/>
        <w:rPr>
          <w:sz w:val="96"/>
          <w:szCs w:val="96"/>
          <w:lang w:val="ru-RU"/>
        </w:rPr>
      </w:pPr>
      <w:proofErr w:type="spellStart"/>
      <w:r w:rsidRPr="009A5E26">
        <w:rPr>
          <w:sz w:val="96"/>
          <w:szCs w:val="96"/>
          <w:lang w:val="ru-RU"/>
        </w:rPr>
        <w:t>Навчальна</w:t>
      </w:r>
      <w:proofErr w:type="spellEnd"/>
      <w:r w:rsidRPr="009A5E26">
        <w:rPr>
          <w:sz w:val="96"/>
          <w:szCs w:val="96"/>
          <w:lang w:val="ru-RU"/>
        </w:rPr>
        <w:t xml:space="preserve"> практик</w:t>
      </w:r>
      <w:r>
        <w:rPr>
          <w:sz w:val="96"/>
          <w:szCs w:val="96"/>
          <w:lang w:val="ru-RU"/>
        </w:rPr>
        <w:t>а</w:t>
      </w:r>
    </w:p>
    <w:p w:rsidR="00FB007C" w:rsidRPr="009A5E26" w:rsidRDefault="009A5E26" w:rsidP="001A6D15">
      <w:pPr>
        <w:pStyle w:val="1"/>
        <w:rPr>
          <w:color w:val="262626" w:themeColor="text1" w:themeTint="D9"/>
          <w:sz w:val="96"/>
          <w:szCs w:val="96"/>
          <w:lang w:val="ru-RU"/>
        </w:rPr>
      </w:pPr>
      <w:r w:rsidRPr="009A5E26">
        <w:rPr>
          <w:color w:val="262626" w:themeColor="text1" w:themeTint="D9"/>
          <w:sz w:val="96"/>
          <w:szCs w:val="96"/>
          <w:lang w:val="ru-RU"/>
        </w:rPr>
        <w:t>(</w:t>
      </w:r>
      <w:r w:rsidRPr="009A5E26">
        <w:rPr>
          <w:color w:val="262626" w:themeColor="text1" w:themeTint="D9"/>
          <w:sz w:val="96"/>
          <w:szCs w:val="96"/>
        </w:rPr>
        <w:t>python</w:t>
      </w:r>
      <w:r w:rsidRPr="009A5E26">
        <w:rPr>
          <w:color w:val="262626" w:themeColor="text1" w:themeTint="D9"/>
          <w:sz w:val="96"/>
          <w:szCs w:val="96"/>
          <w:lang w:val="ru-RU"/>
        </w:rPr>
        <w:t xml:space="preserve">, </w:t>
      </w:r>
      <w:r w:rsidRPr="009A5E26">
        <w:rPr>
          <w:color w:val="262626" w:themeColor="text1" w:themeTint="D9"/>
          <w:sz w:val="96"/>
          <w:szCs w:val="96"/>
        </w:rPr>
        <w:t>C</w:t>
      </w:r>
      <w:r w:rsidRPr="009A5E26">
        <w:rPr>
          <w:color w:val="262626" w:themeColor="text1" w:themeTint="D9"/>
          <w:sz w:val="96"/>
          <w:szCs w:val="96"/>
          <w:lang w:val="ru-RU"/>
        </w:rPr>
        <w:t>++)</w:t>
      </w:r>
    </w:p>
    <w:p w:rsidR="009A5E26" w:rsidRPr="009A5E26" w:rsidRDefault="009A5E26" w:rsidP="001A6D15">
      <w:pPr>
        <w:spacing w:line="240" w:lineRule="auto"/>
        <w:rPr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Pr="009A5E26" w:rsidRDefault="009A5E26" w:rsidP="001A6D15">
      <w:pPr>
        <w:spacing w:line="240" w:lineRule="auto"/>
        <w:rPr>
          <w:lang w:val="ru-RU"/>
        </w:rPr>
      </w:pPr>
    </w:p>
    <w:p w:rsidR="00FB007C" w:rsidRDefault="009A5E26" w:rsidP="001A6D15">
      <w:pPr>
        <w:spacing w:line="240" w:lineRule="auto"/>
        <w:jc w:val="right"/>
        <w:rPr>
          <w:sz w:val="44"/>
          <w:szCs w:val="44"/>
          <w:lang w:val="ru-RU"/>
        </w:rPr>
      </w:pPr>
      <w:proofErr w:type="spellStart"/>
      <w:r>
        <w:rPr>
          <w:sz w:val="44"/>
          <w:szCs w:val="44"/>
          <w:lang w:val="ru-RU"/>
        </w:rPr>
        <w:t>Виконав</w:t>
      </w:r>
      <w:proofErr w:type="spellEnd"/>
      <w:r>
        <w:rPr>
          <w:sz w:val="44"/>
          <w:szCs w:val="44"/>
          <w:lang w:val="ru-RU"/>
        </w:rPr>
        <w:t xml:space="preserve">: </w:t>
      </w:r>
    </w:p>
    <w:p w:rsidR="009A5E26" w:rsidRDefault="009A5E26" w:rsidP="001A6D15">
      <w:pPr>
        <w:spacing w:line="240" w:lineRule="auto"/>
        <w:jc w:val="righ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Студент </w:t>
      </w:r>
      <w:proofErr w:type="spellStart"/>
      <w:r>
        <w:rPr>
          <w:sz w:val="44"/>
          <w:szCs w:val="44"/>
          <w:lang w:val="ru-RU"/>
        </w:rPr>
        <w:t>групи</w:t>
      </w:r>
      <w:proofErr w:type="spellEnd"/>
      <w:r>
        <w:rPr>
          <w:sz w:val="44"/>
          <w:szCs w:val="44"/>
          <w:lang w:val="ru-RU"/>
        </w:rPr>
        <w:t xml:space="preserve"> ПМп-11</w:t>
      </w:r>
    </w:p>
    <w:p w:rsidR="009A5E26" w:rsidRDefault="009A5E26" w:rsidP="001A6D15">
      <w:pPr>
        <w:spacing w:line="240" w:lineRule="auto"/>
        <w:jc w:val="right"/>
        <w:rPr>
          <w:sz w:val="44"/>
          <w:szCs w:val="44"/>
          <w:lang w:val="ru-RU"/>
        </w:rPr>
      </w:pPr>
      <w:proofErr w:type="spellStart"/>
      <w:r>
        <w:rPr>
          <w:sz w:val="44"/>
          <w:szCs w:val="44"/>
          <w:lang w:val="ru-RU"/>
        </w:rPr>
        <w:t>Грищишин</w:t>
      </w:r>
      <w:proofErr w:type="spellEnd"/>
      <w:r>
        <w:rPr>
          <w:sz w:val="44"/>
          <w:szCs w:val="44"/>
          <w:lang w:val="ru-RU"/>
        </w:rPr>
        <w:t xml:space="preserve"> Роман</w:t>
      </w:r>
    </w:p>
    <w:p w:rsidR="009A5E26" w:rsidRDefault="009A5E26" w:rsidP="001A6D15">
      <w:pPr>
        <w:spacing w:line="240" w:lineRule="auto"/>
        <w:rPr>
          <w:sz w:val="44"/>
          <w:szCs w:val="44"/>
          <w:lang w:val="ru-RU"/>
        </w:rPr>
      </w:pPr>
    </w:p>
    <w:p w:rsidR="001A6D15" w:rsidRDefault="001A6D15" w:rsidP="001A6D15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1A6D15" w:rsidRDefault="001A6D15" w:rsidP="001A6D15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1A6D15" w:rsidRDefault="001A6D15" w:rsidP="001A6D15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9A5E26" w:rsidRPr="001A6D15" w:rsidRDefault="001A6D15" w:rsidP="001A6D15">
      <w:pPr>
        <w:spacing w:line="240" w:lineRule="auto"/>
        <w:jc w:val="center"/>
        <w:rPr>
          <w:b/>
          <w:sz w:val="36"/>
          <w:szCs w:val="36"/>
          <w:lang w:val="uk-UA"/>
        </w:rPr>
      </w:pPr>
      <w:proofErr w:type="spellStart"/>
      <w:r w:rsidRPr="009A5E26">
        <w:rPr>
          <w:b/>
          <w:sz w:val="36"/>
          <w:szCs w:val="36"/>
          <w:lang w:val="ru-RU"/>
        </w:rPr>
        <w:t>Льв</w:t>
      </w:r>
      <w:r w:rsidRPr="009A5E26">
        <w:rPr>
          <w:b/>
          <w:sz w:val="36"/>
          <w:szCs w:val="36"/>
          <w:lang w:val="uk-UA"/>
        </w:rPr>
        <w:t>ів</w:t>
      </w:r>
      <w:proofErr w:type="spellEnd"/>
      <w:r w:rsidRPr="009A5E26">
        <w:rPr>
          <w:b/>
          <w:sz w:val="36"/>
          <w:szCs w:val="36"/>
          <w:lang w:val="uk-UA"/>
        </w:rPr>
        <w:t xml:space="preserve"> 2017</w:t>
      </w:r>
    </w:p>
    <w:p w:rsidR="009A5E26" w:rsidRDefault="009A5E26" w:rsidP="001A6D15">
      <w:pPr>
        <w:spacing w:line="240" w:lineRule="auto"/>
        <w:jc w:val="center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lastRenderedPageBreak/>
        <w:t>Зміст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Завдання №1……………………………………………      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№2……………………………………………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№3……………………………………………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№4……………………………………………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№5……………………………………………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№6……………………………………………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№7……………………………………………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№8……………………………………………</w:t>
      </w:r>
    </w:p>
    <w:p w:rsidR="001A6D15" w:rsidRP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№9……………………………………………</w:t>
      </w:r>
    </w:p>
    <w:p w:rsid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40"/>
          <w:szCs w:val="40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Default="001A6D15" w:rsidP="001A6D15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lastRenderedPageBreak/>
        <w:t>Завдання №1</w:t>
      </w:r>
    </w:p>
    <w:p w:rsidR="001A6D15" w:rsidRDefault="001A6D15" w:rsidP="001A6D15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1A6D15" w:rsidRDefault="00136294" w:rsidP="001A6D15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 </w:t>
      </w:r>
      <w:r w:rsidR="00376B1D">
        <w:rPr>
          <w:color w:val="262626" w:themeColor="text1" w:themeTint="D9"/>
          <w:sz w:val="30"/>
          <w:szCs w:val="30"/>
          <w:lang w:val="uk-UA"/>
        </w:rPr>
        <w:t xml:space="preserve">Для заданого </w:t>
      </w:r>
      <w:r w:rsidR="00376B1D">
        <w:rPr>
          <w:color w:val="262626" w:themeColor="text1" w:themeTint="D9"/>
          <w:sz w:val="30"/>
          <w:szCs w:val="30"/>
        </w:rPr>
        <w:t>n</w:t>
      </w:r>
      <w:r w:rsidR="00376B1D" w:rsidRPr="00376B1D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376B1D">
        <w:rPr>
          <w:color w:val="262626" w:themeColor="text1" w:themeTint="D9"/>
          <w:sz w:val="30"/>
          <w:szCs w:val="30"/>
          <w:lang w:val="ru-RU"/>
        </w:rPr>
        <w:t>обчислити</w:t>
      </w:r>
      <w:proofErr w:type="spellEnd"/>
      <w:r w:rsidR="00376B1D">
        <w:rPr>
          <w:color w:val="262626" w:themeColor="text1" w:themeTint="D9"/>
          <w:sz w:val="30"/>
          <w:szCs w:val="30"/>
          <w:lang w:val="ru-RU"/>
        </w:rPr>
        <w:t xml:space="preserve"> суму</w:t>
      </w:r>
      <w:r w:rsidR="00376B1D">
        <w:rPr>
          <w:color w:val="262626" w:themeColor="text1" w:themeTint="D9"/>
          <w:sz w:val="30"/>
          <w:szCs w:val="30"/>
          <w:lang w:val="uk-UA"/>
        </w:rPr>
        <w:t>:</w:t>
      </w:r>
    </w:p>
    <w:p w:rsidR="00376B1D" w:rsidRPr="00376B1D" w:rsidRDefault="00BE55E3" w:rsidP="00376B1D">
      <w:pPr>
        <w:rPr>
          <w:sz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uk-UA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lang w:val="uk-UA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uk-UA"/>
                    </w:rPr>
                    <m:t>2i</m:t>
                  </m:r>
                </m:sup>
                <m:e>
                  <m:r>
                    <w:rPr>
                      <w:rFonts w:ascii="Cambria Math" w:hAnsi="Cambria Math"/>
                      <w:sz w:val="24"/>
                      <w:lang w:val="uk-UA"/>
                    </w:rPr>
                    <m:t>(k+1</m:t>
                  </m:r>
                </m:e>
              </m:nary>
              <m:r>
                <w:rPr>
                  <w:rFonts w:ascii="Cambria Math" w:hAnsi="Cambria Math"/>
                  <w:sz w:val="24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sz w:val="24"/>
              <w:lang w:val="uk-UA"/>
            </w:rPr>
            <m:t>)</m:t>
          </m:r>
        </m:oMath>
      </m:oMathPara>
    </w:p>
    <w:p w:rsidR="00F8331E" w:rsidRDefault="00F8331E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F8331E" w:rsidRDefault="00376B1D" w:rsidP="00F8331E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>Виконуючи два цикли програма обраховує і сумує добутки.</w:t>
      </w:r>
    </w:p>
    <w:p w:rsidR="00F8331E" w:rsidRPr="00136294" w:rsidRDefault="00952D92" w:rsidP="00F8331E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6CC2" w:rsidTr="00DF3473">
        <w:tc>
          <w:tcPr>
            <w:tcW w:w="10790" w:type="dxa"/>
            <w:shd w:val="clear" w:color="auto" w:fill="404040" w:themeFill="text1" w:themeFillTint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796"/>
            </w:tblGrid>
            <w:tr w:rsidR="00DF3473" w:rsidRPr="00DF3473" w:rsidTr="00DF3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'n= '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k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*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2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   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*=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(k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Сумма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дорівнює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summa)</w:t>
                  </w:r>
                </w:p>
                <w:p w:rsidR="00DF3473" w:rsidRPr="00DF3473" w:rsidRDefault="00DF3473" w:rsidP="00DF34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536CC2" w:rsidRPr="00536CC2" w:rsidRDefault="00536CC2" w:rsidP="00136294">
            <w:pPr>
              <w:rPr>
                <w:sz w:val="30"/>
              </w:rPr>
            </w:pPr>
          </w:p>
        </w:tc>
      </w:tr>
    </w:tbl>
    <w:p w:rsidR="00F8331E" w:rsidRPr="00536CC2" w:rsidRDefault="00F8331E" w:rsidP="00F8331E">
      <w:pPr>
        <w:rPr>
          <w:sz w:val="30"/>
          <w:lang w:val="ru-RU"/>
        </w:rPr>
      </w:pPr>
    </w:p>
    <w:p w:rsidR="00F8331E" w:rsidRDefault="00536CC2" w:rsidP="00F8331E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</w:t>
      </w:r>
      <w:r w:rsidR="00F8331E">
        <w:rPr>
          <w:sz w:val="52"/>
          <w:szCs w:val="96"/>
          <w:lang w:val="uk-UA"/>
        </w:rPr>
        <w:t>:</w:t>
      </w:r>
    </w:p>
    <w:p w:rsidR="00536CC2" w:rsidRDefault="00536CC2" w:rsidP="00536CC2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536CC2" w:rsidRPr="00536CC2" w:rsidRDefault="00536CC2" w:rsidP="00536CC2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6CC2" w:rsidTr="00536CC2">
        <w:tc>
          <w:tcPr>
            <w:tcW w:w="10790" w:type="dxa"/>
          </w:tcPr>
          <w:p w:rsidR="00536CC2" w:rsidRDefault="00376B1D" w:rsidP="00536CC2">
            <w:pPr>
              <w:rPr>
                <w:sz w:val="30"/>
                <w:szCs w:val="30"/>
              </w:rPr>
            </w:pPr>
            <w:r w:rsidRPr="00376B1D">
              <w:rPr>
                <w:sz w:val="30"/>
                <w:szCs w:val="30"/>
              </w:rPr>
              <w:t>n= 10</w:t>
            </w:r>
          </w:p>
        </w:tc>
      </w:tr>
    </w:tbl>
    <w:p w:rsidR="00536CC2" w:rsidRDefault="00536CC2" w:rsidP="00536CC2">
      <w:pPr>
        <w:rPr>
          <w:sz w:val="30"/>
          <w:szCs w:val="30"/>
        </w:rPr>
      </w:pPr>
    </w:p>
    <w:p w:rsidR="00536CC2" w:rsidRDefault="00536CC2" w:rsidP="00536CC2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6CC2" w:rsidTr="00536CC2">
        <w:tc>
          <w:tcPr>
            <w:tcW w:w="10790" w:type="dxa"/>
          </w:tcPr>
          <w:p w:rsidR="00536CC2" w:rsidRDefault="00376B1D" w:rsidP="00536CC2">
            <w:pPr>
              <w:rPr>
                <w:sz w:val="30"/>
                <w:szCs w:val="30"/>
              </w:rPr>
            </w:pPr>
            <w:proofErr w:type="spellStart"/>
            <w:r w:rsidRPr="00376B1D">
              <w:rPr>
                <w:sz w:val="30"/>
                <w:szCs w:val="30"/>
              </w:rPr>
              <w:t>Сумма</w:t>
            </w:r>
            <w:proofErr w:type="spellEnd"/>
            <w:r w:rsidRPr="00376B1D">
              <w:rPr>
                <w:sz w:val="30"/>
                <w:szCs w:val="30"/>
              </w:rPr>
              <w:t xml:space="preserve"> </w:t>
            </w:r>
            <w:proofErr w:type="spellStart"/>
            <w:r w:rsidRPr="00376B1D">
              <w:rPr>
                <w:sz w:val="30"/>
                <w:szCs w:val="30"/>
              </w:rPr>
              <w:t>дорівнює</w:t>
            </w:r>
            <w:proofErr w:type="spellEnd"/>
            <w:r w:rsidRPr="00376B1D">
              <w:rPr>
                <w:sz w:val="30"/>
                <w:szCs w:val="30"/>
              </w:rPr>
              <w:t xml:space="preserve"> 51212944273488041646</w:t>
            </w:r>
          </w:p>
        </w:tc>
      </w:tr>
    </w:tbl>
    <w:p w:rsidR="00376B1D" w:rsidRDefault="00376B1D" w:rsidP="00F8331E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lastRenderedPageBreak/>
        <w:t>Завдання №2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376B1D" w:rsidRDefault="00376B1D" w:rsidP="00376B1D">
      <w:pPr>
        <w:pStyle w:val="3"/>
        <w:rPr>
          <w:sz w:val="24"/>
          <w:lang w:val="ru-RU"/>
        </w:rPr>
      </w:pPr>
      <w:r>
        <w:rPr>
          <w:color w:val="262626" w:themeColor="text1" w:themeTint="D9"/>
          <w:sz w:val="30"/>
          <w:szCs w:val="30"/>
          <w:lang w:val="uk-UA"/>
        </w:rPr>
        <w:t>Використовуючи алгоритм Евкліда знайти найбільший спільний дільник двох чисел.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Програма </w:t>
      </w:r>
      <w:proofErr w:type="spellStart"/>
      <w:r>
        <w:rPr>
          <w:color w:val="262626" w:themeColor="text1" w:themeTint="D9"/>
          <w:sz w:val="30"/>
          <w:szCs w:val="30"/>
          <w:lang w:val="uk-UA"/>
        </w:rPr>
        <w:t>рекурсивно</w:t>
      </w:r>
      <w:proofErr w:type="spellEnd"/>
      <w:r>
        <w:rPr>
          <w:color w:val="262626" w:themeColor="text1" w:themeTint="D9"/>
          <w:sz w:val="30"/>
          <w:szCs w:val="30"/>
          <w:lang w:val="uk-UA"/>
        </w:rPr>
        <w:t xml:space="preserve"> шукає спільний дільник.</w:t>
      </w:r>
    </w:p>
    <w:p w:rsidR="00376B1D" w:rsidRPr="00136294" w:rsidRDefault="00376B1D" w:rsidP="00376B1D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157"/>
            </w:tblGrid>
            <w:tr w:rsidR="008B60DA" w:rsidRPr="00DF3473" w:rsidTr="00DF3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404040" w:themeFill="text1" w:themeFillTint="BF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nsd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(n,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0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elif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0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elif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&gt;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nsd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(n,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%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nsd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%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proofErr w:type="spellStart"/>
                  <w:proofErr w:type="gram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nsd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"1'st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num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"2'nd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num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"</w:t>
                  </w:r>
                  <w:r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  <w:r w:rsidR="008B60DA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)))                       .</w:t>
                  </w:r>
                  <w:r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 xml:space="preserve">                                         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Сумма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дорівнює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summa)</w:t>
                  </w:r>
                </w:p>
              </w:tc>
            </w:tr>
          </w:tbl>
          <w:p w:rsidR="00376B1D" w:rsidRPr="00536CC2" w:rsidRDefault="00376B1D" w:rsidP="008B60DA">
            <w:pPr>
              <w:rPr>
                <w:sz w:val="30"/>
              </w:rPr>
            </w:pPr>
          </w:p>
        </w:tc>
      </w:tr>
    </w:tbl>
    <w:p w:rsidR="00376B1D" w:rsidRPr="00536CC2" w:rsidRDefault="00376B1D" w:rsidP="00376B1D">
      <w:pPr>
        <w:rPr>
          <w:sz w:val="30"/>
          <w:lang w:val="ru-RU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376B1D" w:rsidRPr="00536CC2" w:rsidRDefault="00376B1D" w:rsidP="00376B1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53041E" w:rsidRPr="0053041E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 xml:space="preserve">1'st </w:t>
            </w:r>
            <w:proofErr w:type="spellStart"/>
            <w:r w:rsidRPr="0053041E">
              <w:rPr>
                <w:sz w:val="30"/>
                <w:szCs w:val="30"/>
              </w:rPr>
              <w:t>num</w:t>
            </w:r>
            <w:proofErr w:type="spellEnd"/>
            <w:r w:rsidRPr="0053041E">
              <w:rPr>
                <w:sz w:val="30"/>
                <w:szCs w:val="30"/>
              </w:rPr>
              <w:t xml:space="preserve"> 16</w:t>
            </w:r>
          </w:p>
          <w:p w:rsidR="00376B1D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 xml:space="preserve">2'nd </w:t>
            </w:r>
            <w:proofErr w:type="spellStart"/>
            <w:r w:rsidRPr="0053041E">
              <w:rPr>
                <w:sz w:val="30"/>
                <w:szCs w:val="30"/>
              </w:rPr>
              <w:t>num</w:t>
            </w:r>
            <w:proofErr w:type="spellEnd"/>
            <w:r w:rsidRPr="0053041E">
              <w:rPr>
                <w:sz w:val="30"/>
                <w:szCs w:val="30"/>
              </w:rPr>
              <w:t xml:space="preserve"> 32</w:t>
            </w:r>
          </w:p>
        </w:tc>
      </w:tr>
    </w:tbl>
    <w:p w:rsidR="00376B1D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Default="0053041E" w:rsidP="008B60DA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>16</w:t>
            </w:r>
          </w:p>
        </w:tc>
      </w:tr>
    </w:tbl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53041E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lastRenderedPageBreak/>
        <w:t>Завдання №3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53041E" w:rsidRDefault="00376B1D" w:rsidP="00376B1D">
      <w:pPr>
        <w:pStyle w:val="3"/>
        <w:rPr>
          <w:sz w:val="24"/>
          <w:lang w:val="ru-RU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 </w:t>
      </w:r>
      <w:r w:rsidR="0053041E">
        <w:rPr>
          <w:color w:val="262626" w:themeColor="text1" w:themeTint="D9"/>
          <w:sz w:val="30"/>
          <w:szCs w:val="30"/>
          <w:lang w:val="uk-UA"/>
        </w:rPr>
        <w:t xml:space="preserve">Прочитати дійсну матрицю </w:t>
      </w:r>
      <w:proofErr w:type="spellStart"/>
      <w:r w:rsidR="0053041E">
        <w:rPr>
          <w:color w:val="262626" w:themeColor="text1" w:themeTint="D9"/>
          <w:sz w:val="30"/>
          <w:szCs w:val="30"/>
        </w:rPr>
        <w:t>nxn</w:t>
      </w:r>
      <w:proofErr w:type="spellEnd"/>
      <w:r w:rsidR="0053041E" w:rsidRPr="0053041E">
        <w:rPr>
          <w:color w:val="262626" w:themeColor="text1" w:themeTint="D9"/>
          <w:sz w:val="30"/>
          <w:szCs w:val="30"/>
          <w:lang w:val="ru-RU"/>
        </w:rPr>
        <w:t xml:space="preserve"> (</w:t>
      </w:r>
      <w:r w:rsidR="0053041E">
        <w:rPr>
          <w:color w:val="262626" w:themeColor="text1" w:themeTint="D9"/>
          <w:sz w:val="30"/>
          <w:szCs w:val="30"/>
        </w:rPr>
        <w:t>n</w:t>
      </w:r>
      <w:r w:rsidR="0053041E" w:rsidRPr="0053041E">
        <w:rPr>
          <w:color w:val="262626" w:themeColor="text1" w:themeTint="D9"/>
          <w:sz w:val="30"/>
          <w:szCs w:val="30"/>
          <w:lang w:val="ru-RU"/>
        </w:rPr>
        <w:t xml:space="preserve"> &gt; 5),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вияснити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чи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задана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матриця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є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симетричною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відносно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головної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діагоналі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.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Якщо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ні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–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перевірити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чи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перестановкою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рядків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можна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досягти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заданої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 w:rsidR="0053041E">
        <w:rPr>
          <w:color w:val="262626" w:themeColor="text1" w:themeTint="D9"/>
          <w:sz w:val="30"/>
          <w:szCs w:val="30"/>
          <w:lang w:val="ru-RU"/>
        </w:rPr>
        <w:t>властивості</w:t>
      </w:r>
      <w:proofErr w:type="spellEnd"/>
      <w:r w:rsidR="0053041E">
        <w:rPr>
          <w:color w:val="262626" w:themeColor="text1" w:themeTint="D9"/>
          <w:sz w:val="30"/>
          <w:szCs w:val="30"/>
          <w:lang w:val="ru-RU"/>
        </w:rPr>
        <w:t>.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6D172C" w:rsidRPr="006D172C" w:rsidRDefault="0053041E" w:rsidP="006D172C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Спершу, функція порівнює елементи на </w:t>
      </w:r>
      <w:proofErr w:type="spellStart"/>
      <w:r>
        <w:rPr>
          <w:color w:val="262626" w:themeColor="text1" w:themeTint="D9"/>
          <w:sz w:val="30"/>
          <w:szCs w:val="30"/>
        </w:rPr>
        <w:t>i</w:t>
      </w:r>
      <w:proofErr w:type="spellEnd"/>
      <w:r w:rsidRPr="0053041E">
        <w:rPr>
          <w:color w:val="262626" w:themeColor="text1" w:themeTint="D9"/>
          <w:sz w:val="30"/>
          <w:szCs w:val="30"/>
          <w:lang w:val="ru-RU"/>
        </w:rPr>
        <w:t xml:space="preserve">  </w:t>
      </w:r>
      <w:r>
        <w:rPr>
          <w:color w:val="262626" w:themeColor="text1" w:themeTint="D9"/>
          <w:sz w:val="30"/>
          <w:szCs w:val="30"/>
        </w:rPr>
        <w:t>j</w:t>
      </w:r>
      <w:r w:rsidRPr="0053041E">
        <w:rPr>
          <w:color w:val="262626" w:themeColor="text1" w:themeTint="D9"/>
          <w:sz w:val="30"/>
          <w:szCs w:val="30"/>
          <w:lang w:val="ru-RU"/>
        </w:rPr>
        <w:t xml:space="preserve"> </w:t>
      </w:r>
      <w:r>
        <w:rPr>
          <w:color w:val="262626" w:themeColor="text1" w:themeTint="D9"/>
          <w:sz w:val="30"/>
          <w:szCs w:val="30"/>
          <w:lang w:val="ru-RU"/>
        </w:rPr>
        <w:t xml:space="preserve">та </w:t>
      </w:r>
      <w:r>
        <w:rPr>
          <w:color w:val="262626" w:themeColor="text1" w:themeTint="D9"/>
          <w:sz w:val="30"/>
          <w:szCs w:val="30"/>
        </w:rPr>
        <w:t>j</w:t>
      </w:r>
      <w:r w:rsidRP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</w:rPr>
        <w:t>i</w:t>
      </w:r>
      <w:proofErr w:type="spellEnd"/>
      <w:r w:rsidRPr="0053041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пози</w:t>
      </w:r>
      <w:r>
        <w:rPr>
          <w:color w:val="262626" w:themeColor="text1" w:themeTint="D9"/>
          <w:sz w:val="30"/>
          <w:szCs w:val="30"/>
          <w:lang w:val="uk-UA"/>
        </w:rPr>
        <w:t>ціях</w:t>
      </w:r>
      <w:proofErr w:type="spellEnd"/>
      <w:r>
        <w:rPr>
          <w:color w:val="262626" w:themeColor="text1" w:themeTint="D9"/>
          <w:sz w:val="30"/>
          <w:szCs w:val="30"/>
          <w:lang w:val="uk-UA"/>
        </w:rPr>
        <w:t>, якщо вони відрізняються, то матриця не є симетричною</w:t>
      </w:r>
      <w:r w:rsidR="00376B1D">
        <w:rPr>
          <w:color w:val="262626" w:themeColor="text1" w:themeTint="D9"/>
          <w:sz w:val="30"/>
          <w:szCs w:val="30"/>
          <w:lang w:val="uk-UA"/>
        </w:rPr>
        <w:t>.</w:t>
      </w:r>
      <w:r>
        <w:rPr>
          <w:color w:val="262626" w:themeColor="text1" w:themeTint="D9"/>
          <w:sz w:val="30"/>
          <w:szCs w:val="30"/>
          <w:lang w:val="uk-UA"/>
        </w:rPr>
        <w:t xml:space="preserve"> Далі, ми генеруємо всі перестановки рядків цієї матриці і виконуємо з ними ті самі дії.</w:t>
      </w:r>
    </w:p>
    <w:p w:rsidR="00376B1D" w:rsidRPr="00136294" w:rsidRDefault="00376B1D" w:rsidP="00376B1D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RPr="006D172C" w:rsidTr="008B60DA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258"/>
            </w:tblGrid>
            <w:tr w:rsidR="00DF3473" w:rsidRPr="006D172C" w:rsidTr="00DF3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FBE" w:rsidRDefault="00511FBE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DF3473"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511FBE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DF3473"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lastRenderedPageBreak/>
                    <w:t>31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262626" w:themeFill="text1" w:themeFillTint="D9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lastRenderedPageBreak/>
                    <w:t>import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itertools</w:t>
                  </w:r>
                  <w:proofErr w:type="spellEnd"/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output_matrix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row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elem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row: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elem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end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input_matrix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[]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Введіть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розмір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матриці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: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range(n):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append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([])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row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len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k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range(n):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Елемент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{0}-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го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рядку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, {1}-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го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стовпчика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format(row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k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end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matrix[row]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append(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(input()))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perevirka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x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len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len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not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(matrix[x][m]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matrix[m][x]):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False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True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lastRenderedPageBreak/>
                    <w:t>mat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input_matrix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Ваша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матриця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output_matrix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perevirka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(mat):</w:t>
                  </w:r>
                </w:p>
                <w:p w:rsidR="00DF3473" w:rsidRPr="006D172C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</w:t>
                  </w:r>
                  <w:r w:rsidRPr="006D172C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</w:t>
                  </w:r>
                  <w:r w:rsidRPr="006D172C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Матриця</w:t>
                  </w:r>
                  <w:proofErr w:type="spellEnd"/>
                  <w:r w:rsidRPr="006D172C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симетрична</w:t>
                  </w:r>
                  <w:proofErr w:type="spellEnd"/>
                  <w:r w:rsidRPr="006D172C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відносно</w:t>
                  </w:r>
                  <w:proofErr w:type="spellEnd"/>
                  <w:r w:rsidRPr="006D172C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головної</w:t>
                  </w:r>
                  <w:proofErr w:type="spellEnd"/>
                  <w:r w:rsidRPr="006D172C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діагоналі</w:t>
                  </w:r>
                  <w:proofErr w:type="spellEnd"/>
                  <w:r w:rsidRPr="006D172C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</w:t>
                  </w:r>
                  <w:r w:rsidRPr="006D172C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permutations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list(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itertools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permutations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permutations: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perevirka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Симетрії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матриці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відносно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голоної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діагоналі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можна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досягнути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перестановкою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рядків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break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"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Симетрії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матриці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відносно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голоної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діагоналі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не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можна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досягнути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перестановкою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 xml:space="preserve"> </w:t>
                  </w:r>
                  <w:proofErr w:type="spellStart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рядків</w:t>
                  </w:r>
                  <w:proofErr w:type="spellEnd"/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)</w:t>
                  </w:r>
                </w:p>
              </w:tc>
            </w:tr>
          </w:tbl>
          <w:p w:rsidR="00376B1D" w:rsidRPr="00DF3473" w:rsidRDefault="00376B1D" w:rsidP="008B60DA">
            <w:pPr>
              <w:rPr>
                <w:sz w:val="30"/>
                <w:lang w:val="ru-RU"/>
              </w:rPr>
            </w:pPr>
          </w:p>
        </w:tc>
      </w:tr>
    </w:tbl>
    <w:p w:rsidR="006D172C" w:rsidRDefault="006D172C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376B1D" w:rsidRPr="00536CC2" w:rsidRDefault="00376B1D" w:rsidP="00376B1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RPr="006D172C" w:rsidTr="008B60DA">
        <w:tc>
          <w:tcPr>
            <w:tcW w:w="10790" w:type="dxa"/>
          </w:tcPr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Введіть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розмір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матриці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>: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1-го рядку, 1-го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1-го рядку, 2-го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1-го рядку, 3-го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2-го рядку, 1-го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2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2-го рядку, 2-го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2-го рядку, 3-го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3-го рядку, 1-го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2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3-го рядку, 2-го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</w:t>
            </w:r>
          </w:p>
          <w:p w:rsidR="00376B1D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Елемент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3-го рядку, 3-го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стовпчика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2</w:t>
            </w:r>
          </w:p>
        </w:tc>
      </w:tr>
    </w:tbl>
    <w:p w:rsidR="00376B1D" w:rsidRPr="0053041E" w:rsidRDefault="00376B1D" w:rsidP="00376B1D">
      <w:pPr>
        <w:rPr>
          <w:sz w:val="30"/>
          <w:szCs w:val="30"/>
          <w:lang w:val="ru-RU"/>
        </w:rPr>
      </w:pPr>
    </w:p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RPr="006D172C" w:rsidTr="008B60DA">
        <w:tc>
          <w:tcPr>
            <w:tcW w:w="10790" w:type="dxa"/>
          </w:tcPr>
          <w:p w:rsidR="0053041E" w:rsidRPr="006D172C" w:rsidRDefault="0053041E" w:rsidP="0053041E">
            <w:pPr>
              <w:rPr>
                <w:sz w:val="30"/>
                <w:szCs w:val="30"/>
                <w:lang w:val="ru-RU"/>
              </w:rPr>
            </w:pPr>
            <w:r w:rsidRPr="006D172C">
              <w:rPr>
                <w:sz w:val="30"/>
                <w:szCs w:val="30"/>
                <w:lang w:val="ru-RU"/>
              </w:rPr>
              <w:t xml:space="preserve">Ваша </w:t>
            </w:r>
            <w:proofErr w:type="spellStart"/>
            <w:r w:rsidRPr="006D172C">
              <w:rPr>
                <w:sz w:val="30"/>
                <w:szCs w:val="30"/>
                <w:lang w:val="ru-RU"/>
              </w:rPr>
              <w:t>матриця</w:t>
            </w:r>
            <w:proofErr w:type="spellEnd"/>
          </w:p>
          <w:p w:rsidR="0053041E" w:rsidRPr="006D172C" w:rsidRDefault="0053041E" w:rsidP="0053041E">
            <w:pPr>
              <w:rPr>
                <w:sz w:val="30"/>
                <w:szCs w:val="30"/>
                <w:lang w:val="ru-RU"/>
              </w:rPr>
            </w:pPr>
            <w:r w:rsidRPr="006D172C">
              <w:rPr>
                <w:sz w:val="30"/>
                <w:szCs w:val="30"/>
                <w:lang w:val="ru-RU"/>
              </w:rPr>
              <w:t xml:space="preserve">3 3 3 </w:t>
            </w:r>
          </w:p>
          <w:p w:rsidR="0053041E" w:rsidRPr="006D172C" w:rsidRDefault="0053041E" w:rsidP="0053041E">
            <w:pPr>
              <w:rPr>
                <w:sz w:val="30"/>
                <w:szCs w:val="30"/>
                <w:lang w:val="ru-RU"/>
              </w:rPr>
            </w:pPr>
            <w:r w:rsidRPr="006D172C">
              <w:rPr>
                <w:sz w:val="30"/>
                <w:szCs w:val="30"/>
                <w:lang w:val="ru-RU"/>
              </w:rPr>
              <w:t xml:space="preserve">2 3 3 </w:t>
            </w:r>
          </w:p>
          <w:p w:rsidR="0053041E" w:rsidRPr="006D172C" w:rsidRDefault="0053041E" w:rsidP="0053041E">
            <w:pPr>
              <w:rPr>
                <w:sz w:val="30"/>
                <w:szCs w:val="30"/>
                <w:lang w:val="ru-RU"/>
              </w:rPr>
            </w:pPr>
            <w:r w:rsidRPr="006D172C">
              <w:rPr>
                <w:sz w:val="30"/>
                <w:szCs w:val="30"/>
                <w:lang w:val="ru-RU"/>
              </w:rPr>
              <w:t xml:space="preserve">2 3 2 </w:t>
            </w:r>
          </w:p>
          <w:p w:rsidR="00376B1D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proofErr w:type="spellStart"/>
            <w:r w:rsidRPr="0053041E">
              <w:rPr>
                <w:sz w:val="30"/>
                <w:szCs w:val="30"/>
                <w:lang w:val="ru-RU"/>
              </w:rPr>
              <w:t>Симетрії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матриці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відносно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голоної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діагоналі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можна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досягнути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перестановкою</w:t>
            </w:r>
            <w:proofErr w:type="spellEnd"/>
            <w:r w:rsidRPr="0053041E">
              <w:rPr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53041E">
              <w:rPr>
                <w:sz w:val="30"/>
                <w:szCs w:val="30"/>
                <w:lang w:val="ru-RU"/>
              </w:rPr>
              <w:t>рядків</w:t>
            </w:r>
            <w:proofErr w:type="spellEnd"/>
          </w:p>
        </w:tc>
      </w:tr>
    </w:tbl>
    <w:p w:rsidR="00376B1D" w:rsidRDefault="0053041E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lastRenderedPageBreak/>
        <w:t>Завдання №4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6D172C" w:rsidRDefault="00027EC3" w:rsidP="00376B1D">
      <w:pPr>
        <w:pStyle w:val="3"/>
        <w:rPr>
          <w:sz w:val="24"/>
          <w:lang w:val="ru-RU"/>
        </w:rPr>
      </w:pPr>
      <w:r>
        <w:rPr>
          <w:color w:val="262626" w:themeColor="text1" w:themeTint="D9"/>
          <w:sz w:val="30"/>
          <w:szCs w:val="30"/>
          <w:lang w:val="uk-UA"/>
        </w:rPr>
        <w:t>Прочитати текстову стрічку довжиною не більше ніж 253 символи. Вважається, що у стрічку входять слова, які розділені між собою хоча б одним пропуском. Надрукувати слова, які в заданому тексті є найдовшими і найкоротшими.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376B1D" w:rsidRDefault="00027EC3" w:rsidP="00376B1D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>Програма розбиває введену стрічку на список слів. Потім, порівнюючи довжини цих слів програма знаходить найдовше та найкоротше слово. Слова, довжини яких дорівнюють довжинам найдовшого та найкоротшого слова записуємо в списки з найдовшими та найкоротшими словами відповідно. Виводимо ці слова у консоль.</w:t>
      </w:r>
    </w:p>
    <w:p w:rsidR="00511FBE" w:rsidRDefault="00511FBE" w:rsidP="00376B1D">
      <w:pPr>
        <w:rPr>
          <w:sz w:val="52"/>
          <w:szCs w:val="52"/>
          <w:lang w:val="uk-UA"/>
        </w:rPr>
      </w:pPr>
    </w:p>
    <w:p w:rsidR="00511FBE" w:rsidRDefault="00511FBE" w:rsidP="00376B1D">
      <w:pPr>
        <w:rPr>
          <w:sz w:val="52"/>
          <w:szCs w:val="52"/>
          <w:lang w:val="uk-UA"/>
        </w:rPr>
      </w:pPr>
    </w:p>
    <w:p w:rsidR="00511FBE" w:rsidRDefault="00511FBE" w:rsidP="00376B1D">
      <w:pPr>
        <w:rPr>
          <w:sz w:val="52"/>
          <w:szCs w:val="52"/>
          <w:lang w:val="uk-UA"/>
        </w:rPr>
      </w:pPr>
    </w:p>
    <w:p w:rsidR="00511FBE" w:rsidRDefault="00511FBE" w:rsidP="00376B1D">
      <w:pPr>
        <w:rPr>
          <w:sz w:val="52"/>
          <w:szCs w:val="52"/>
          <w:lang w:val="uk-UA"/>
        </w:rPr>
      </w:pPr>
    </w:p>
    <w:p w:rsidR="00511FBE" w:rsidRDefault="00511FBE" w:rsidP="00376B1D">
      <w:pPr>
        <w:rPr>
          <w:sz w:val="52"/>
          <w:szCs w:val="52"/>
          <w:lang w:val="uk-UA"/>
        </w:rPr>
      </w:pPr>
    </w:p>
    <w:p w:rsidR="00511FBE" w:rsidRDefault="00511FBE" w:rsidP="00376B1D">
      <w:pPr>
        <w:rPr>
          <w:sz w:val="52"/>
          <w:szCs w:val="52"/>
          <w:lang w:val="uk-UA"/>
        </w:rPr>
      </w:pPr>
    </w:p>
    <w:p w:rsidR="00511FBE" w:rsidRDefault="00511FBE" w:rsidP="00376B1D">
      <w:pPr>
        <w:rPr>
          <w:sz w:val="52"/>
          <w:szCs w:val="52"/>
          <w:lang w:val="uk-UA"/>
        </w:rPr>
      </w:pPr>
    </w:p>
    <w:p w:rsidR="00511FBE" w:rsidRDefault="00511FBE" w:rsidP="00376B1D">
      <w:pPr>
        <w:rPr>
          <w:sz w:val="52"/>
          <w:szCs w:val="52"/>
          <w:lang w:val="uk-UA"/>
        </w:rPr>
      </w:pPr>
    </w:p>
    <w:p w:rsidR="00376B1D" w:rsidRPr="00136294" w:rsidRDefault="00376B1D" w:rsidP="00376B1D">
      <w:pPr>
        <w:rPr>
          <w:sz w:val="52"/>
          <w:szCs w:val="52"/>
        </w:rPr>
      </w:pPr>
      <w:r>
        <w:rPr>
          <w:sz w:val="52"/>
          <w:szCs w:val="52"/>
          <w:lang w:val="uk-UA"/>
        </w:rPr>
        <w:lastRenderedPageBreak/>
        <w:t>Сирцевий код:</w:t>
      </w:r>
    </w:p>
    <w:tbl>
      <w:tblPr>
        <w:tblStyle w:val="aff1"/>
        <w:tblW w:w="11160" w:type="dxa"/>
        <w:tblLook w:val="04A0" w:firstRow="1" w:lastRow="0" w:firstColumn="1" w:lastColumn="0" w:noHBand="0" w:noVBand="1"/>
      </w:tblPr>
      <w:tblGrid>
        <w:gridCol w:w="457"/>
        <w:gridCol w:w="10703"/>
      </w:tblGrid>
      <w:tr w:rsidR="00511FBE" w:rsidRPr="00511FBE" w:rsidTr="00B9568E">
        <w:tc>
          <w:tcPr>
            <w:tcW w:w="0" w:type="auto"/>
            <w:hideMark/>
          </w:tcPr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</w:tc>
        <w:tc>
          <w:tcPr>
            <w:tcW w:w="10799" w:type="dxa"/>
            <w:shd w:val="clear" w:color="auto" w:fill="3A3A3A" w:themeFill="background2" w:themeFillShade="40"/>
            <w:hideMark/>
          </w:tcPr>
          <w:p w:rsidR="00511FBE" w:rsidRDefault="00511FBE" w:rsidP="00BE55E3">
            <w:pPr>
              <w:pStyle w:val="HTML"/>
              <w:spacing w:line="244" w:lineRule="atLeast"/>
              <w:rPr>
                <w:color w:val="F8F8F2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F8F8F2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F8F8F2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input()</w:t>
            </w:r>
            <w:r>
              <w:rPr>
                <w:color w:val="F92672"/>
              </w:rPr>
              <w:t>.</w:t>
            </w:r>
            <w:r>
              <w:rPr>
                <w:color w:val="F8F8F2"/>
              </w:rPr>
              <w:t>split()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F8F8F2"/>
              </w:rPr>
              <w:t>longest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string[</w:t>
            </w:r>
            <w:r>
              <w:rPr>
                <w:color w:val="AE81FF"/>
              </w:rPr>
              <w:t>0</w:t>
            </w:r>
            <w:r>
              <w:rPr>
                <w:color w:val="F8F8F2"/>
              </w:rPr>
              <w:t>]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F8F8F2"/>
              </w:rPr>
              <w:t>shortest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string[</w:t>
            </w:r>
            <w:r>
              <w:rPr>
                <w:color w:val="AE81FF"/>
              </w:rPr>
              <w:t>0</w:t>
            </w:r>
            <w:r>
              <w:rPr>
                <w:color w:val="F8F8F2"/>
              </w:rPr>
              <w:t>]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D9EF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word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string: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66D9EF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(word)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&gt;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(longest):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8F8F2"/>
              </w:rPr>
              <w:t>longest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word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66D9EF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(word)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&lt;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(shortest):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8F8F2"/>
              </w:rPr>
              <w:t>shortest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word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F8F8F2"/>
              </w:rPr>
              <w:t>shortest_list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[]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F8F8F2"/>
              </w:rPr>
              <w:t>longest_list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[]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D9EF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word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F8F8F2"/>
              </w:rPr>
              <w:t>string: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66D9EF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(word)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==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(shortest):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F8F8F2"/>
              </w:rPr>
              <w:t>shortest_list</w:t>
            </w:r>
            <w:r>
              <w:rPr>
                <w:color w:val="F92672"/>
              </w:rPr>
              <w:t>.</w:t>
            </w:r>
            <w:r>
              <w:rPr>
                <w:color w:val="F8F8F2"/>
              </w:rPr>
              <w:t>append</w:t>
            </w:r>
            <w:proofErr w:type="spellEnd"/>
            <w:r>
              <w:rPr>
                <w:color w:val="F8F8F2"/>
              </w:rPr>
              <w:t xml:space="preserve">(word)                                       </w:t>
            </w:r>
            <w:r w:rsidR="00B9568E">
              <w:rPr>
                <w:color w:val="F8F8F2"/>
              </w:rPr>
              <w:t xml:space="preserve">  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66D9EF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(word)</w:t>
            </w:r>
            <w:r>
              <w:rPr>
                <w:color w:val="333333"/>
              </w:rPr>
              <w:t xml:space="preserve"> </w:t>
            </w:r>
            <w:r>
              <w:rPr>
                <w:color w:val="F92672"/>
              </w:rPr>
              <w:t>==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len</w:t>
            </w:r>
            <w:proofErr w:type="spellEnd"/>
            <w:r>
              <w:rPr>
                <w:color w:val="F8F8F2"/>
              </w:rPr>
              <w:t>(longest):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F8F8F2"/>
              </w:rPr>
              <w:t>longest_list</w:t>
            </w:r>
            <w:r>
              <w:rPr>
                <w:color w:val="F92672"/>
              </w:rPr>
              <w:t>.</w:t>
            </w:r>
            <w:r>
              <w:rPr>
                <w:color w:val="F8F8F2"/>
              </w:rPr>
              <w:t>append</w:t>
            </w:r>
            <w:proofErr w:type="spellEnd"/>
            <w:r>
              <w:rPr>
                <w:color w:val="F8F8F2"/>
              </w:rPr>
              <w:t>(word)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D9EF"/>
              </w:rPr>
              <w:t>print</w:t>
            </w:r>
            <w:r>
              <w:rPr>
                <w:color w:val="F8F8F2"/>
              </w:rPr>
              <w:t>(</w:t>
            </w:r>
            <w:r>
              <w:rPr>
                <w:color w:val="E6DB74"/>
              </w:rPr>
              <w:t>"The longest words are: "</w:t>
            </w:r>
            <w:r>
              <w:rPr>
                <w:color w:val="F8F8F2"/>
              </w:rPr>
              <w:t>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longest_list</w:t>
            </w:r>
            <w:proofErr w:type="spellEnd"/>
            <w:r>
              <w:rPr>
                <w:color w:val="F8F8F2"/>
              </w:rPr>
              <w:t>)</w:t>
            </w:r>
          </w:p>
          <w:p w:rsidR="00511FBE" w:rsidRDefault="00511FBE" w:rsidP="00BE55E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D9EF"/>
              </w:rPr>
              <w:t>print</w:t>
            </w:r>
            <w:r>
              <w:rPr>
                <w:color w:val="F8F8F2"/>
              </w:rPr>
              <w:t>(</w:t>
            </w:r>
            <w:r>
              <w:rPr>
                <w:color w:val="E6DB74"/>
              </w:rPr>
              <w:t>"The shortest words are: "</w:t>
            </w:r>
            <w:r>
              <w:rPr>
                <w:color w:val="F8F8F2"/>
              </w:rPr>
              <w:t>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F8F8F2"/>
              </w:rPr>
              <w:t>shortest_list</w:t>
            </w:r>
            <w:proofErr w:type="spellEnd"/>
            <w:r>
              <w:rPr>
                <w:color w:val="F8F8F2"/>
              </w:rPr>
              <w:t>)</w:t>
            </w:r>
          </w:p>
          <w:p w:rsidR="00511FBE" w:rsidRDefault="00511FBE" w:rsidP="00BE55E3">
            <w:pPr>
              <w:rPr>
                <w:color w:val="333333"/>
              </w:rPr>
            </w:pPr>
          </w:p>
        </w:tc>
      </w:tr>
    </w:tbl>
    <w:p w:rsidR="00376B1D" w:rsidRPr="00027EC3" w:rsidRDefault="00376B1D" w:rsidP="00376B1D">
      <w:pPr>
        <w:rPr>
          <w:sz w:val="30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Default="00376B1D" w:rsidP="00511FBE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511FBE" w:rsidRPr="00511FBE" w:rsidRDefault="00511FBE" w:rsidP="00511FBE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Default="00027EC3" w:rsidP="008B60DA">
            <w:pPr>
              <w:rPr>
                <w:sz w:val="30"/>
                <w:szCs w:val="30"/>
              </w:rPr>
            </w:pPr>
            <w:r w:rsidRPr="00027EC3">
              <w:rPr>
                <w:sz w:val="30"/>
                <w:szCs w:val="30"/>
              </w:rPr>
              <w:t>Test string to find the longest and the shortest words in string</w:t>
            </w:r>
          </w:p>
        </w:tc>
      </w:tr>
    </w:tbl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027EC3" w:rsidRPr="00027EC3" w:rsidRDefault="00027EC3" w:rsidP="00027EC3">
            <w:pPr>
              <w:rPr>
                <w:sz w:val="30"/>
                <w:szCs w:val="30"/>
              </w:rPr>
            </w:pPr>
            <w:r w:rsidRPr="00027EC3">
              <w:rPr>
                <w:sz w:val="30"/>
                <w:szCs w:val="30"/>
              </w:rPr>
              <w:t>The longest words are:  ['shortest']</w:t>
            </w:r>
          </w:p>
          <w:p w:rsidR="00376B1D" w:rsidRDefault="00027EC3" w:rsidP="00027EC3">
            <w:pPr>
              <w:rPr>
                <w:sz w:val="30"/>
                <w:szCs w:val="30"/>
              </w:rPr>
            </w:pPr>
            <w:r w:rsidRPr="00027EC3">
              <w:rPr>
                <w:sz w:val="30"/>
                <w:szCs w:val="30"/>
              </w:rPr>
              <w:t>The shortest words are:  ['to', 'in']</w:t>
            </w:r>
          </w:p>
        </w:tc>
      </w:tr>
    </w:tbl>
    <w:p w:rsidR="00376B1D" w:rsidRPr="00536CC2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511FBE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t>Завдання №5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511FBE" w:rsidRDefault="00511FBE" w:rsidP="00376B1D">
      <w:pPr>
        <w:pStyle w:val="3"/>
        <w:rPr>
          <w:sz w:val="24"/>
          <w:lang w:val="ru-RU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Прочитати </w:t>
      </w:r>
      <w:r>
        <w:rPr>
          <w:color w:val="262626" w:themeColor="text1" w:themeTint="D9"/>
          <w:sz w:val="30"/>
          <w:szCs w:val="30"/>
        </w:rPr>
        <w:t>m</w:t>
      </w:r>
      <w:r w:rsidRPr="00511FBE"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груп</w:t>
      </w:r>
      <w:proofErr w:type="spellEnd"/>
      <w:r w:rsidRPr="00511FBE">
        <w:rPr>
          <w:color w:val="262626" w:themeColor="text1" w:themeTint="D9"/>
          <w:sz w:val="30"/>
          <w:szCs w:val="30"/>
          <w:lang w:val="ru-RU"/>
        </w:rPr>
        <w:t xml:space="preserve"> </w:t>
      </w:r>
      <w:r>
        <w:rPr>
          <w:color w:val="262626" w:themeColor="text1" w:themeTint="D9"/>
          <w:sz w:val="30"/>
          <w:szCs w:val="30"/>
          <w:lang w:val="ru-RU"/>
        </w:rPr>
        <w:t>(</w:t>
      </w:r>
      <w:r w:rsidRPr="00511FBE">
        <w:rPr>
          <w:color w:val="262626" w:themeColor="text1" w:themeTint="D9"/>
          <w:sz w:val="30"/>
          <w:szCs w:val="30"/>
          <w:lang w:val="ru-RU"/>
        </w:rPr>
        <w:t xml:space="preserve">2 ≤ </w:t>
      </w:r>
      <w:r>
        <w:rPr>
          <w:color w:val="262626" w:themeColor="text1" w:themeTint="D9"/>
          <w:sz w:val="30"/>
          <w:szCs w:val="30"/>
        </w:rPr>
        <w:t>m</w:t>
      </w:r>
      <w:r w:rsidRPr="00511FBE">
        <w:rPr>
          <w:color w:val="262626" w:themeColor="text1" w:themeTint="D9"/>
          <w:sz w:val="30"/>
          <w:szCs w:val="30"/>
          <w:lang w:val="ru-RU"/>
        </w:rPr>
        <w:t xml:space="preserve"> ≤ 10</w:t>
      </w:r>
      <w:r>
        <w:rPr>
          <w:color w:val="262626" w:themeColor="text1" w:themeTint="D9"/>
          <w:sz w:val="30"/>
          <w:szCs w:val="30"/>
          <w:lang w:val="ru-RU"/>
        </w:rPr>
        <w:t xml:space="preserve">) по </w:t>
      </w:r>
      <w:r>
        <w:rPr>
          <w:color w:val="262626" w:themeColor="text1" w:themeTint="D9"/>
          <w:sz w:val="30"/>
          <w:szCs w:val="30"/>
        </w:rPr>
        <w:t>n</w:t>
      </w:r>
      <w:r w:rsidRPr="00511FBE">
        <w:rPr>
          <w:color w:val="262626" w:themeColor="text1" w:themeTint="D9"/>
          <w:sz w:val="30"/>
          <w:szCs w:val="30"/>
          <w:lang w:val="ru-RU"/>
        </w:rPr>
        <w:t xml:space="preserve"> </w:t>
      </w:r>
      <w:r>
        <w:rPr>
          <w:color w:val="262626" w:themeColor="text1" w:themeTint="D9"/>
          <w:sz w:val="30"/>
          <w:szCs w:val="30"/>
          <w:lang w:val="ru-RU"/>
        </w:rPr>
        <w:t xml:space="preserve">штук в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груп</w:t>
      </w:r>
      <w:proofErr w:type="spellEnd"/>
      <w:r>
        <w:rPr>
          <w:color w:val="262626" w:themeColor="text1" w:themeTint="D9"/>
          <w:sz w:val="30"/>
          <w:szCs w:val="30"/>
          <w:lang w:val="uk-UA"/>
        </w:rPr>
        <w:t>і</w:t>
      </w:r>
      <w:r w:rsidRPr="00511FBE">
        <w:rPr>
          <w:color w:val="262626" w:themeColor="text1" w:themeTint="D9"/>
          <w:sz w:val="30"/>
          <w:szCs w:val="30"/>
          <w:lang w:val="ru-RU"/>
        </w:rPr>
        <w:t xml:space="preserve"> </w:t>
      </w:r>
      <w:r>
        <w:rPr>
          <w:color w:val="262626" w:themeColor="text1" w:themeTint="D9"/>
          <w:sz w:val="30"/>
          <w:szCs w:val="30"/>
          <w:lang w:val="uk-UA"/>
        </w:rPr>
        <w:t>(</w:t>
      </w:r>
      <w:r w:rsidRPr="00511FBE">
        <w:rPr>
          <w:color w:val="262626" w:themeColor="text1" w:themeTint="D9"/>
          <w:sz w:val="30"/>
          <w:szCs w:val="30"/>
          <w:lang w:val="ru-RU"/>
        </w:rPr>
        <w:t xml:space="preserve">4 ≤ </w:t>
      </w:r>
      <w:r>
        <w:rPr>
          <w:color w:val="262626" w:themeColor="text1" w:themeTint="D9"/>
          <w:sz w:val="30"/>
          <w:szCs w:val="30"/>
        </w:rPr>
        <w:t>n</w:t>
      </w:r>
      <w:r w:rsidRPr="00511FBE">
        <w:rPr>
          <w:color w:val="262626" w:themeColor="text1" w:themeTint="D9"/>
          <w:sz w:val="30"/>
          <w:szCs w:val="30"/>
          <w:lang w:val="ru-RU"/>
        </w:rPr>
        <w:t xml:space="preserve"> ≤ 10</w:t>
      </w:r>
      <w:r>
        <w:rPr>
          <w:color w:val="262626" w:themeColor="text1" w:themeTint="D9"/>
          <w:sz w:val="30"/>
          <w:szCs w:val="30"/>
          <w:lang w:val="ru-RU"/>
        </w:rPr>
        <w:t xml:space="preserve">)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трицифрових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цілих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додатніх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чисел.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Надрукувати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ту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групу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, яка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містить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найбільшу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кількість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простих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чисел.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Написати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підпрограми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для </w:t>
      </w:r>
      <w:proofErr w:type="spellStart"/>
      <w:r>
        <w:rPr>
          <w:color w:val="262626" w:themeColor="text1" w:themeTint="D9"/>
          <w:sz w:val="30"/>
          <w:szCs w:val="30"/>
          <w:lang w:val="ru-RU"/>
        </w:rPr>
        <w:t>розпізнавання</w:t>
      </w:r>
      <w:proofErr w:type="spellEnd"/>
      <w:r>
        <w:rPr>
          <w:color w:val="262626" w:themeColor="text1" w:themeTint="D9"/>
          <w:sz w:val="30"/>
          <w:szCs w:val="30"/>
          <w:lang w:val="ru-RU"/>
        </w:rPr>
        <w:t xml:space="preserve"> 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376B1D" w:rsidRDefault="00B9568E" w:rsidP="00376B1D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Спершу користувач вводить кількість і розмір груп. Щоб зекономити час програма генерує трицифрові числа самостійно. Потім, використовуючи тест на простоту (перевіряє, чи число ділиться на числа менші за себе) ми знаходимо кількість простих чисел в кожній групі. Вибираємо групу,  в якій найбільше простих чисел і виводимо її. </w:t>
      </w:r>
    </w:p>
    <w:p w:rsidR="00B9568E" w:rsidRDefault="00B9568E" w:rsidP="00376B1D">
      <w:pPr>
        <w:rPr>
          <w:sz w:val="52"/>
          <w:szCs w:val="52"/>
          <w:lang w:val="uk-UA"/>
        </w:rPr>
      </w:pPr>
    </w:p>
    <w:p w:rsidR="00B9568E" w:rsidRDefault="00B9568E" w:rsidP="00376B1D">
      <w:pPr>
        <w:rPr>
          <w:sz w:val="52"/>
          <w:szCs w:val="52"/>
          <w:lang w:val="uk-UA"/>
        </w:rPr>
      </w:pPr>
    </w:p>
    <w:p w:rsidR="00B9568E" w:rsidRDefault="00B9568E" w:rsidP="00376B1D">
      <w:pPr>
        <w:rPr>
          <w:sz w:val="52"/>
          <w:szCs w:val="52"/>
          <w:lang w:val="uk-UA"/>
        </w:rPr>
      </w:pPr>
    </w:p>
    <w:p w:rsidR="00B9568E" w:rsidRDefault="00B9568E" w:rsidP="00376B1D">
      <w:pPr>
        <w:rPr>
          <w:sz w:val="52"/>
          <w:szCs w:val="52"/>
          <w:lang w:val="uk-UA"/>
        </w:rPr>
      </w:pPr>
    </w:p>
    <w:p w:rsidR="00B9568E" w:rsidRDefault="00B9568E" w:rsidP="00376B1D">
      <w:pPr>
        <w:rPr>
          <w:sz w:val="52"/>
          <w:szCs w:val="52"/>
          <w:lang w:val="uk-UA"/>
        </w:rPr>
      </w:pPr>
    </w:p>
    <w:p w:rsidR="00B9568E" w:rsidRDefault="00B9568E" w:rsidP="00376B1D">
      <w:pPr>
        <w:rPr>
          <w:sz w:val="52"/>
          <w:szCs w:val="52"/>
          <w:lang w:val="uk-UA"/>
        </w:rPr>
      </w:pPr>
    </w:p>
    <w:p w:rsidR="00B9568E" w:rsidRDefault="00B9568E" w:rsidP="00376B1D">
      <w:pPr>
        <w:rPr>
          <w:sz w:val="52"/>
          <w:szCs w:val="52"/>
          <w:lang w:val="uk-UA"/>
        </w:rPr>
      </w:pPr>
    </w:p>
    <w:p w:rsidR="00376B1D" w:rsidRPr="00B9568E" w:rsidRDefault="00376B1D" w:rsidP="00376B1D">
      <w:pPr>
        <w:rPr>
          <w:sz w:val="52"/>
          <w:szCs w:val="52"/>
          <w:lang w:val="ru-RU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1FBE" w:rsidRPr="00511FBE" w:rsidTr="00BE55E3">
        <w:tc>
          <w:tcPr>
            <w:tcW w:w="10790" w:type="dxa"/>
          </w:tcPr>
          <w:tbl>
            <w:tblPr>
              <w:tblW w:w="106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371"/>
            </w:tblGrid>
            <w:tr w:rsidR="00B9568E" w:rsidRPr="00B9568E" w:rsidTr="00B956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2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3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4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5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6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7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8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 xml:space="preserve"> 9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10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12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13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14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15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16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17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18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19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20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22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23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24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25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26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27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28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29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30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32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33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34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35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36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37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38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39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40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42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43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44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45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46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47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lastRenderedPageBreak/>
                    <w:t>48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49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50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51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52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ru-RU"/>
                    </w:rPr>
                    <w:t>53</w:t>
                  </w:r>
                </w:p>
              </w:tc>
              <w:tc>
                <w:tcPr>
                  <w:tcW w:w="10326" w:type="dxa"/>
                  <w:shd w:val="clear" w:color="auto" w:fill="3A3A3A" w:themeFill="background2" w:themeFillShade="40"/>
                  <w:vAlign w:val="center"/>
                  <w:hideMark/>
                </w:tcPr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lastRenderedPageBreak/>
                    <w:t>from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random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import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randrange</w:t>
                  </w:r>
                  <w:proofErr w:type="spellEnd"/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ru-RU"/>
                    </w:rPr>
                    <w:t>input_group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(n,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m):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groups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[]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x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range(m):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groups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.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append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([])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groups: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x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range(n):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.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append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randrange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100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,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1000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))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return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groups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ru-RU"/>
                    </w:rPr>
                    <w:t>output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groups_func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):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counter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groups_func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print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</w:t>
                  </w:r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 xml:space="preserve">"Group {}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>contains:"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.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format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(counter))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counter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+=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x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print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(x,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end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>" "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else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print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ru-RU"/>
                    </w:rPr>
                    <w:t>primarity_test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(number):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x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range(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2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,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number):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if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number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%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x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0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return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False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else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return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True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(input(</w:t>
                  </w:r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>"n = "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))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m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(input(</w:t>
                  </w:r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>"m = "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))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my_groups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input_group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(n,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m)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output(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my_groups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)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biggest_group_counter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0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my_groups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counter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0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for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number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in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if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primarity_test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(number):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counter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+=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else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if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biggest_group_counter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&lt;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counter: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lastRenderedPageBreak/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biggest_group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group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ab/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biggest_group_counter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=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counter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ru-RU"/>
                    </w:rPr>
                    <w:t>print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</w:t>
                  </w:r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>"""There are the most primal numbers in this group:{}</w:t>
                  </w:r>
                </w:p>
                <w:p w:rsidR="00B9568E" w:rsidRPr="00B9568E" w:rsidRDefault="00B9568E" w:rsidP="00B956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uk-UA" w:eastAsia="ru-RU"/>
                    </w:rPr>
                  </w:pPr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 xml:space="preserve">There are {} primal numbers in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ru-RU"/>
                    </w:rPr>
                    <w:t>it"""</w:t>
                  </w:r>
                  <w:r w:rsidRPr="00B9568E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ru-RU"/>
                    </w:rPr>
                    <w:t>.</w:t>
                  </w:r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format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biggest_group</w:t>
                  </w:r>
                  <w:proofErr w:type="spellEnd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,</w:t>
                  </w:r>
                  <w:r w:rsidRPr="00B9568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568E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ru-RU"/>
                    </w:rPr>
                    <w:t>biggest_group_counter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uk-UA" w:eastAsia="ru-RU"/>
                    </w:rPr>
                    <w:t>)</w:t>
                  </w:r>
                </w:p>
                <w:p w:rsidR="00B9568E" w:rsidRPr="00B9568E" w:rsidRDefault="00B9568E" w:rsidP="00B95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uk-UA" w:eastAsia="ru-RU"/>
                    </w:rPr>
                    <w:t>)</w:t>
                  </w:r>
                </w:p>
              </w:tc>
            </w:tr>
          </w:tbl>
          <w:p w:rsidR="00511FBE" w:rsidRPr="00511FBE" w:rsidRDefault="00511FBE" w:rsidP="00BE55E3">
            <w:pPr>
              <w:rPr>
                <w:sz w:val="30"/>
              </w:rPr>
            </w:pPr>
          </w:p>
        </w:tc>
      </w:tr>
    </w:tbl>
    <w:p w:rsidR="00376B1D" w:rsidRPr="00511FBE" w:rsidRDefault="00376B1D" w:rsidP="00376B1D">
      <w:pPr>
        <w:rPr>
          <w:sz w:val="30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Pr="00B9568E" w:rsidRDefault="00376B1D" w:rsidP="00B9568E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>n = 3</w:t>
            </w:r>
          </w:p>
          <w:p w:rsidR="00376B1D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>m = 3</w:t>
            </w:r>
          </w:p>
        </w:tc>
      </w:tr>
    </w:tbl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>Group 1 contains:</w:t>
            </w:r>
          </w:p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 xml:space="preserve">439 536 135 </w:t>
            </w:r>
          </w:p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>Group 2 contains:</w:t>
            </w:r>
          </w:p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 xml:space="preserve">781 843 357 </w:t>
            </w:r>
          </w:p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>Group 3 contains:</w:t>
            </w:r>
          </w:p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 xml:space="preserve">794 206 345 </w:t>
            </w:r>
          </w:p>
          <w:p w:rsidR="00B9568E" w:rsidRPr="00B9568E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>There are the most primal numbers in this group:[439, 536, 135]</w:t>
            </w:r>
          </w:p>
          <w:p w:rsidR="00376B1D" w:rsidRDefault="00B9568E" w:rsidP="00B9568E">
            <w:pPr>
              <w:rPr>
                <w:sz w:val="30"/>
                <w:szCs w:val="30"/>
              </w:rPr>
            </w:pPr>
            <w:r w:rsidRPr="00B9568E">
              <w:rPr>
                <w:sz w:val="30"/>
                <w:szCs w:val="30"/>
              </w:rPr>
              <w:t>There are 1 primal numbers in it</w:t>
            </w:r>
          </w:p>
        </w:tc>
      </w:tr>
    </w:tbl>
    <w:p w:rsidR="00376B1D" w:rsidRPr="00536CC2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F8331E" w:rsidRPr="00F8331E" w:rsidRDefault="00F8331E" w:rsidP="00F8331E">
      <w:pPr>
        <w:rPr>
          <w:lang w:val="uk-UA"/>
        </w:rPr>
      </w:pPr>
    </w:p>
    <w:p w:rsidR="00F8331E" w:rsidRPr="00F8331E" w:rsidRDefault="00F8331E" w:rsidP="00F8331E">
      <w:pPr>
        <w:rPr>
          <w:lang w:val="uk-UA"/>
        </w:rPr>
      </w:pPr>
    </w:p>
    <w:p w:rsidR="009A5E26" w:rsidRDefault="009A5E26" w:rsidP="001A6D15">
      <w:pPr>
        <w:spacing w:line="240" w:lineRule="auto"/>
        <w:jc w:val="right"/>
        <w:rPr>
          <w:sz w:val="30"/>
          <w:szCs w:val="30"/>
          <w:lang w:val="uk-UA"/>
        </w:rPr>
      </w:pPr>
    </w:p>
    <w:p w:rsidR="00B9568E" w:rsidRDefault="00B9568E" w:rsidP="001A6D15">
      <w:pPr>
        <w:spacing w:line="240" w:lineRule="auto"/>
        <w:jc w:val="right"/>
        <w:rPr>
          <w:sz w:val="30"/>
          <w:szCs w:val="30"/>
          <w:lang w:val="uk-UA"/>
        </w:rPr>
      </w:pPr>
    </w:p>
    <w:p w:rsidR="00B9568E" w:rsidRDefault="00B9568E" w:rsidP="001A6D15">
      <w:pPr>
        <w:spacing w:line="240" w:lineRule="auto"/>
        <w:jc w:val="right"/>
        <w:rPr>
          <w:sz w:val="30"/>
          <w:szCs w:val="30"/>
          <w:lang w:val="uk-UA"/>
        </w:rPr>
      </w:pPr>
    </w:p>
    <w:p w:rsidR="00B9568E" w:rsidRDefault="00B9568E" w:rsidP="001A6D15">
      <w:pPr>
        <w:spacing w:line="240" w:lineRule="auto"/>
        <w:jc w:val="right"/>
        <w:rPr>
          <w:sz w:val="30"/>
          <w:szCs w:val="30"/>
          <w:lang w:val="uk-UA"/>
        </w:rPr>
      </w:pPr>
    </w:p>
    <w:p w:rsidR="00B9568E" w:rsidRDefault="00B9568E" w:rsidP="00B9568E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t>Завдання №4</w:t>
      </w:r>
    </w:p>
    <w:p w:rsidR="00B9568E" w:rsidRDefault="00B9568E" w:rsidP="00B9568E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B9568E" w:rsidRPr="006D172C" w:rsidRDefault="00BE55E3" w:rsidP="00B9568E">
      <w:pPr>
        <w:pStyle w:val="3"/>
        <w:rPr>
          <w:sz w:val="24"/>
          <w:lang w:val="ru-RU"/>
        </w:rPr>
      </w:pPr>
      <w:r>
        <w:rPr>
          <w:noProof/>
          <w:color w:val="262626" w:themeColor="text1" w:themeTint="D9"/>
          <w:sz w:val="30"/>
          <w:szCs w:val="3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2E7A8E5" wp14:editId="3C47556C">
            <wp:simplePos x="0" y="0"/>
            <wp:positionH relativeFrom="margin">
              <wp:posOffset>3619500</wp:posOffset>
            </wp:positionH>
            <wp:positionV relativeFrom="paragraph">
              <wp:posOffset>262890</wp:posOffset>
            </wp:positionV>
            <wp:extent cx="2650490" cy="196850"/>
            <wp:effectExtent l="0" t="0" r="0" b="0"/>
            <wp:wrapSquare wrapText="bothSides"/>
            <wp:docPr id="6" name="Рисунок 6" descr="C:\Users\Red Sun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ed Sun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62626" w:themeColor="text1" w:themeTint="D9"/>
          <w:sz w:val="30"/>
          <w:szCs w:val="30"/>
          <w:lang w:val="uk-UA"/>
        </w:rPr>
        <w:t xml:space="preserve">Описати рекурсивну функцію, яка б використовуючи схему </w:t>
      </w:r>
      <w:proofErr w:type="spellStart"/>
      <w:r>
        <w:rPr>
          <w:color w:val="262626" w:themeColor="text1" w:themeTint="D9"/>
          <w:sz w:val="30"/>
          <w:szCs w:val="30"/>
          <w:lang w:val="uk-UA"/>
        </w:rPr>
        <w:t>Горнера</w:t>
      </w:r>
      <w:proofErr w:type="spellEnd"/>
      <w:r>
        <w:rPr>
          <w:color w:val="262626" w:themeColor="text1" w:themeTint="D9"/>
          <w:sz w:val="30"/>
          <w:szCs w:val="30"/>
          <w:lang w:val="uk-UA"/>
        </w:rPr>
        <w:t xml:space="preserve"> обчислювала значення многочлена </w:t>
      </w:r>
    </w:p>
    <w:p w:rsidR="00BE55E3" w:rsidRPr="00111D8B" w:rsidRDefault="00111D8B" w:rsidP="00B9568E">
      <w:pPr>
        <w:spacing w:line="240" w:lineRule="auto"/>
        <w:rPr>
          <w:sz w:val="52"/>
          <w:szCs w:val="96"/>
          <w:vertAlign w:val="subscript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>в заданій точці х</w:t>
      </w:r>
      <w:r>
        <w:rPr>
          <w:color w:val="262626" w:themeColor="text1" w:themeTint="D9"/>
          <w:sz w:val="30"/>
          <w:szCs w:val="30"/>
          <w:vertAlign w:val="subscript"/>
          <w:lang w:val="uk-UA"/>
        </w:rPr>
        <w:t>0.</w:t>
      </w:r>
    </w:p>
    <w:p w:rsidR="00B9568E" w:rsidRDefault="00B9568E" w:rsidP="00B9568E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111D8B" w:rsidRDefault="00111D8B" w:rsidP="00111D8B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Функція описана таким чином: приймаємо вектор зі значеннями коефіцієнтів при змінних в поліномі та значення х. Передаємо змінній а значення останнього елемента </w:t>
      </w:r>
      <w:proofErr w:type="spellStart"/>
      <w:r>
        <w:rPr>
          <w:color w:val="262626" w:themeColor="text1" w:themeTint="D9"/>
          <w:sz w:val="30"/>
          <w:szCs w:val="30"/>
          <w:lang w:val="uk-UA"/>
        </w:rPr>
        <w:t>вектора</w:t>
      </w:r>
      <w:proofErr w:type="spellEnd"/>
      <w:r>
        <w:rPr>
          <w:color w:val="262626" w:themeColor="text1" w:themeTint="D9"/>
          <w:sz w:val="30"/>
          <w:szCs w:val="30"/>
          <w:lang w:val="uk-UA"/>
        </w:rPr>
        <w:t xml:space="preserve"> і видаляємо цей елемент з </w:t>
      </w:r>
      <w:proofErr w:type="spellStart"/>
      <w:r>
        <w:rPr>
          <w:color w:val="262626" w:themeColor="text1" w:themeTint="D9"/>
          <w:sz w:val="30"/>
          <w:szCs w:val="30"/>
          <w:lang w:val="uk-UA"/>
        </w:rPr>
        <w:t>вектора</w:t>
      </w:r>
      <w:proofErr w:type="spellEnd"/>
      <w:r>
        <w:rPr>
          <w:color w:val="262626" w:themeColor="text1" w:themeTint="D9"/>
          <w:sz w:val="30"/>
          <w:szCs w:val="30"/>
          <w:lang w:val="uk-UA"/>
        </w:rPr>
        <w:t>. Якщо вектор пустий: повертаємо а, в іншому випадку: повертаємо значення змінної х, помноженої на повторний виклик функції та додаємо а.</w:t>
      </w:r>
    </w:p>
    <w:p w:rsidR="00111D8B" w:rsidRPr="00111D8B" w:rsidRDefault="00111D8B" w:rsidP="00111D8B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Сама програма працює таким чином. Користувач вводить х та коефіцієнти полінома за зростанням </w:t>
      </w:r>
      <w:proofErr w:type="spellStart"/>
      <w:r>
        <w:rPr>
          <w:color w:val="262626" w:themeColor="text1" w:themeTint="D9"/>
          <w:sz w:val="30"/>
          <w:szCs w:val="30"/>
          <w:lang w:val="uk-UA"/>
        </w:rPr>
        <w:t>степеня</w:t>
      </w:r>
      <w:proofErr w:type="spellEnd"/>
      <w:r>
        <w:rPr>
          <w:color w:val="262626" w:themeColor="text1" w:themeTint="D9"/>
          <w:sz w:val="30"/>
          <w:szCs w:val="30"/>
          <w:lang w:val="uk-UA"/>
        </w:rPr>
        <w:t xml:space="preserve"> змінної. Значення записуються у вектор. Потім вектор розвертається і викликається функція. Виводимо значення функції.</w:t>
      </w: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Default="00B9568E" w:rsidP="00B9568E">
      <w:pPr>
        <w:rPr>
          <w:sz w:val="52"/>
          <w:szCs w:val="52"/>
          <w:lang w:val="uk-UA"/>
        </w:rPr>
      </w:pPr>
    </w:p>
    <w:p w:rsidR="00B9568E" w:rsidRPr="00111D8B" w:rsidRDefault="00B9568E" w:rsidP="00B9568E">
      <w:pPr>
        <w:rPr>
          <w:sz w:val="52"/>
          <w:szCs w:val="52"/>
          <w:lang w:val="ru-RU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11160" w:type="dxa"/>
        <w:tblLook w:val="04A0" w:firstRow="1" w:lastRow="0" w:firstColumn="1" w:lastColumn="0" w:noHBand="0" w:noVBand="1"/>
      </w:tblPr>
      <w:tblGrid>
        <w:gridCol w:w="457"/>
        <w:gridCol w:w="10703"/>
      </w:tblGrid>
      <w:tr w:rsidR="00B9568E" w:rsidRPr="00511FBE" w:rsidTr="00BE55E3">
        <w:tc>
          <w:tcPr>
            <w:tcW w:w="0" w:type="auto"/>
            <w:hideMark/>
          </w:tcPr>
          <w:p w:rsidR="00111D8B" w:rsidRPr="00111D8B" w:rsidRDefault="00B658F9" w:rsidP="00111D8B">
            <w:pPr>
              <w:pStyle w:val="HTML"/>
              <w:rPr>
                <w:color w:val="333333"/>
                <w:lang w:val="ru-RU"/>
              </w:rPr>
            </w:pPr>
            <w:r>
              <w:rPr>
                <w:color w:val="333333"/>
                <w:lang w:val="ru-RU"/>
              </w:rPr>
              <w:t xml:space="preserve"> </w:t>
            </w:r>
            <w:r w:rsidR="00111D8B" w:rsidRPr="00111D8B">
              <w:rPr>
                <w:color w:val="333333"/>
                <w:lang w:val="ru-RU"/>
              </w:rPr>
              <w:t>1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2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3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4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5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6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7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8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 xml:space="preserve"> 9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10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11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12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13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14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15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16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17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18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19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20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21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22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23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24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25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26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27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28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29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30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31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32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33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34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35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36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37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38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39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40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41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42</w:t>
            </w:r>
          </w:p>
          <w:p w:rsidR="00111D8B" w:rsidRPr="00111D8B" w:rsidRDefault="00111D8B" w:rsidP="00111D8B">
            <w:pPr>
              <w:pStyle w:val="HTML"/>
              <w:rPr>
                <w:color w:val="333333"/>
                <w:lang w:val="ru-RU"/>
              </w:rPr>
            </w:pPr>
            <w:r w:rsidRPr="00111D8B">
              <w:rPr>
                <w:color w:val="333333"/>
                <w:lang w:val="ru-RU"/>
              </w:rPr>
              <w:t>43</w:t>
            </w:r>
          </w:p>
          <w:p w:rsidR="00B9568E" w:rsidRDefault="00B9568E" w:rsidP="00BE55E3">
            <w:pPr>
              <w:pStyle w:val="HTML"/>
              <w:spacing w:line="244" w:lineRule="atLeast"/>
              <w:rPr>
                <w:color w:val="333333"/>
              </w:rPr>
            </w:pPr>
          </w:p>
        </w:tc>
        <w:tc>
          <w:tcPr>
            <w:tcW w:w="10799" w:type="dxa"/>
            <w:shd w:val="clear" w:color="auto" w:fill="3A3A3A" w:themeFill="background2" w:themeFillShade="40"/>
            <w:hideMark/>
          </w:tcPr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ru-RU"/>
              </w:rPr>
              <w:lastRenderedPageBreak/>
              <w:t>#include &lt;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ru-RU"/>
              </w:rPr>
              <w:t>iostream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ru-RU"/>
              </w:rPr>
              <w:t>&gt;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ru-RU"/>
              </w:rPr>
              <w:t>#include &lt;vector&gt;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using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namespace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std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double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eastAsia="ru-RU"/>
              </w:rPr>
              <w:t>Horners_method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(vector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</w:t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float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&gt;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coefficients,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float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x_value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)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{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double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a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=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coefficients.back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();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coefficients.pop_back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();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if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coefficients.empty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())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return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a;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else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return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x_value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*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Horners_method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(coefficients,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x_value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)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+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a;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}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int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eastAsia="ru-RU"/>
              </w:rPr>
              <w:t>main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()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ab/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{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"Enter size of polynomial: "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short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size;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cin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&gt;&gt;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size;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vector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</w:t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float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&gt;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polynomial;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proofErr w:type="gram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proofErr w:type="gram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 xml:space="preserve">"Enter coefficients in this format: A1 + A2x + A3x^2...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AnX^n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 xml:space="preserve"> (terminated by </w:t>
            </w:r>
            <w:r w:rsidRPr="00B658F9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  <w:t>\"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s</w:t>
            </w:r>
            <w:r w:rsidRPr="00B658F9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  <w:t>\"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)"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double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temp;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for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int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i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=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  <w:t>1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i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&lt;=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size;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i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++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)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{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"Enter A"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i</w:t>
            </w:r>
            <w:proofErr w:type="spellEnd"/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" coefficient : "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cin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&gt;&gt;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temp;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polynomial.push_back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(temp);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}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reverse(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polynomial.begin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(),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polynomial.end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());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"Enter x "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float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x;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cin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&gt;&gt;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x;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658F9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ru-RU"/>
              </w:rPr>
              <w:t>if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!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cin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)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cerr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  <w:t>"incorrect value"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Horners_method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(polynomial,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x)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658F9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  <w:t>&lt;&lt;</w:t>
            </w: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  <w:t>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658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ru-RU" w:eastAsia="ru-RU"/>
              </w:rPr>
              <w:t>system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ru-RU" w:eastAsia="ru-RU"/>
              </w:rPr>
              <w:t>(</w:t>
            </w:r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ru-RU" w:eastAsia="ru-RU"/>
              </w:rPr>
              <w:t>"</w:t>
            </w:r>
            <w:proofErr w:type="spellStart"/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ru-RU" w:eastAsia="ru-RU"/>
              </w:rPr>
              <w:t>pause</w:t>
            </w:r>
            <w:proofErr w:type="spellEnd"/>
            <w:r w:rsidRPr="00B658F9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ru-RU" w:eastAsia="ru-RU"/>
              </w:rPr>
              <w:t>"</w:t>
            </w: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ru-RU" w:eastAsia="ru-RU"/>
              </w:rPr>
              <w:t>);</w:t>
            </w:r>
          </w:p>
          <w:p w:rsidR="00B658F9" w:rsidRPr="00B658F9" w:rsidRDefault="00B658F9" w:rsidP="00B658F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658F9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ru-RU" w:eastAsia="ru-RU"/>
              </w:rPr>
              <w:t>}</w:t>
            </w:r>
          </w:p>
          <w:p w:rsidR="00B9568E" w:rsidRDefault="00B9568E" w:rsidP="00BE55E3">
            <w:pPr>
              <w:rPr>
                <w:color w:val="333333"/>
              </w:rPr>
            </w:pPr>
          </w:p>
        </w:tc>
      </w:tr>
    </w:tbl>
    <w:p w:rsidR="00B9568E" w:rsidRPr="00027EC3" w:rsidRDefault="00B9568E" w:rsidP="00B9568E">
      <w:pPr>
        <w:rPr>
          <w:sz w:val="30"/>
        </w:rPr>
      </w:pPr>
    </w:p>
    <w:p w:rsidR="00B9568E" w:rsidRDefault="00B9568E" w:rsidP="00B9568E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B9568E" w:rsidRDefault="00B9568E" w:rsidP="00B9568E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B9568E" w:rsidRPr="00511FBE" w:rsidRDefault="00B9568E" w:rsidP="00B9568E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568E" w:rsidTr="00BE55E3">
        <w:tc>
          <w:tcPr>
            <w:tcW w:w="10790" w:type="dxa"/>
          </w:tcPr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Enter size of polynomial:</w:t>
            </w:r>
          </w:p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5</w:t>
            </w:r>
          </w:p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 xml:space="preserve">Enter coefficients in this format: A1 + A2x + A3x^2... </w:t>
            </w:r>
            <w:proofErr w:type="spellStart"/>
            <w:r w:rsidRPr="00B658F9">
              <w:rPr>
                <w:sz w:val="30"/>
                <w:szCs w:val="30"/>
              </w:rPr>
              <w:t>AnX^n</w:t>
            </w:r>
            <w:proofErr w:type="spellEnd"/>
            <w:r w:rsidRPr="00B658F9">
              <w:rPr>
                <w:sz w:val="30"/>
                <w:szCs w:val="30"/>
              </w:rPr>
              <w:t xml:space="preserve"> (terminated by "s")</w:t>
            </w:r>
          </w:p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Enter A1 coefficient : 1</w:t>
            </w:r>
          </w:p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Enter A2 coefficient : 2</w:t>
            </w:r>
          </w:p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Enter A3 coefficient : 3</w:t>
            </w:r>
          </w:p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Enter A4 coefficient : 4</w:t>
            </w:r>
          </w:p>
          <w:p w:rsidR="00B658F9" w:rsidRPr="00B658F9" w:rsidRDefault="00B658F9" w:rsidP="00B658F9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Enter A5 coefficient : 5</w:t>
            </w:r>
          </w:p>
          <w:p w:rsidR="00B9568E" w:rsidRDefault="00B658F9" w:rsidP="00B658F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Enter x </w:t>
            </w:r>
            <w:r w:rsidRPr="00B658F9">
              <w:rPr>
                <w:sz w:val="30"/>
                <w:szCs w:val="30"/>
              </w:rPr>
              <w:t>2</w:t>
            </w:r>
          </w:p>
        </w:tc>
      </w:tr>
    </w:tbl>
    <w:p w:rsidR="00B9568E" w:rsidRDefault="00B9568E" w:rsidP="00B9568E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568E" w:rsidTr="00BE55E3">
        <w:tc>
          <w:tcPr>
            <w:tcW w:w="10790" w:type="dxa"/>
          </w:tcPr>
          <w:p w:rsidR="00B9568E" w:rsidRDefault="00B658F9" w:rsidP="00BE55E3">
            <w:pPr>
              <w:rPr>
                <w:sz w:val="30"/>
                <w:szCs w:val="30"/>
              </w:rPr>
            </w:pPr>
            <w:r w:rsidRPr="00B658F9">
              <w:rPr>
                <w:sz w:val="30"/>
                <w:szCs w:val="30"/>
              </w:rPr>
              <w:t>129</w:t>
            </w:r>
          </w:p>
        </w:tc>
      </w:tr>
    </w:tbl>
    <w:p w:rsidR="00B9568E" w:rsidRPr="00536CC2" w:rsidRDefault="00B9568E" w:rsidP="00B9568E">
      <w:pPr>
        <w:rPr>
          <w:sz w:val="30"/>
          <w:szCs w:val="30"/>
        </w:rPr>
      </w:pPr>
    </w:p>
    <w:p w:rsidR="00B9568E" w:rsidRDefault="00B9568E" w:rsidP="00B9568E">
      <w:pPr>
        <w:spacing w:line="240" w:lineRule="auto"/>
        <w:rPr>
          <w:sz w:val="52"/>
          <w:szCs w:val="96"/>
          <w:lang w:val="uk-UA"/>
        </w:rPr>
      </w:pPr>
    </w:p>
    <w:p w:rsidR="00B9568E" w:rsidRPr="00F8331E" w:rsidRDefault="00B9568E" w:rsidP="00B9568E">
      <w:pPr>
        <w:spacing w:line="240" w:lineRule="auto"/>
        <w:rPr>
          <w:sz w:val="30"/>
          <w:szCs w:val="30"/>
          <w:lang w:val="uk-UA"/>
        </w:rPr>
      </w:pPr>
    </w:p>
    <w:sectPr w:rsidR="00B9568E" w:rsidRPr="00F8331E" w:rsidSect="001A6D15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CA" w:rsidRDefault="00CE0FCA" w:rsidP="009A5E26">
      <w:pPr>
        <w:spacing w:after="0" w:line="240" w:lineRule="auto"/>
      </w:pPr>
      <w:r>
        <w:separator/>
      </w:r>
    </w:p>
  </w:endnote>
  <w:endnote w:type="continuationSeparator" w:id="0">
    <w:p w:rsidR="00CE0FCA" w:rsidRDefault="00CE0FCA" w:rsidP="009A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1701200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5E3" w:rsidRPr="001A6D15" w:rsidRDefault="00BE55E3">
        <w:pPr>
          <w:pStyle w:val="af8"/>
          <w:jc w:val="center"/>
          <w:rPr>
            <w:sz w:val="28"/>
            <w:szCs w:val="28"/>
          </w:rPr>
        </w:pPr>
        <w:r w:rsidRPr="001A6D15">
          <w:rPr>
            <w:sz w:val="28"/>
            <w:szCs w:val="28"/>
          </w:rPr>
          <w:fldChar w:fldCharType="begin"/>
        </w:r>
        <w:r w:rsidRPr="001A6D15">
          <w:rPr>
            <w:sz w:val="28"/>
            <w:szCs w:val="28"/>
          </w:rPr>
          <w:instrText xml:space="preserve"> PAGE   \* MERGEFORMAT </w:instrText>
        </w:r>
        <w:r w:rsidRPr="001A6D15">
          <w:rPr>
            <w:sz w:val="28"/>
            <w:szCs w:val="28"/>
          </w:rPr>
          <w:fldChar w:fldCharType="separate"/>
        </w:r>
        <w:r w:rsidR="00B658F9">
          <w:rPr>
            <w:noProof/>
            <w:sz w:val="28"/>
            <w:szCs w:val="28"/>
          </w:rPr>
          <w:t>13</w:t>
        </w:r>
        <w:r w:rsidRPr="001A6D15">
          <w:rPr>
            <w:noProof/>
            <w:sz w:val="28"/>
            <w:szCs w:val="28"/>
          </w:rPr>
          <w:fldChar w:fldCharType="end"/>
        </w:r>
      </w:p>
    </w:sdtContent>
  </w:sdt>
  <w:p w:rsidR="00BE55E3" w:rsidRPr="001A6D15" w:rsidRDefault="00BE55E3">
    <w:pPr>
      <w:pStyle w:val="af8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CA" w:rsidRDefault="00CE0FCA" w:rsidP="009A5E26">
      <w:pPr>
        <w:spacing w:after="0" w:line="240" w:lineRule="auto"/>
      </w:pPr>
      <w:r>
        <w:separator/>
      </w:r>
    </w:p>
  </w:footnote>
  <w:footnote w:type="continuationSeparator" w:id="0">
    <w:p w:rsidR="00CE0FCA" w:rsidRDefault="00CE0FCA" w:rsidP="009A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26"/>
    <w:rsid w:val="00027EC3"/>
    <w:rsid w:val="00111D8B"/>
    <w:rsid w:val="00136294"/>
    <w:rsid w:val="00185558"/>
    <w:rsid w:val="001A6D15"/>
    <w:rsid w:val="0026257B"/>
    <w:rsid w:val="00376B1D"/>
    <w:rsid w:val="00511FBE"/>
    <w:rsid w:val="0053041E"/>
    <w:rsid w:val="00536CC2"/>
    <w:rsid w:val="005B46E7"/>
    <w:rsid w:val="006D172C"/>
    <w:rsid w:val="008B60DA"/>
    <w:rsid w:val="00952D92"/>
    <w:rsid w:val="009A5E26"/>
    <w:rsid w:val="00B658F9"/>
    <w:rsid w:val="00B9568E"/>
    <w:rsid w:val="00BE55E3"/>
    <w:rsid w:val="00CE0FCA"/>
    <w:rsid w:val="00DF3473"/>
    <w:rsid w:val="00EA60F2"/>
    <w:rsid w:val="00ED729B"/>
    <w:rsid w:val="00F603AC"/>
    <w:rsid w:val="00F8331E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AC996-EFC0-451B-996F-488BDC30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9A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A5E26"/>
  </w:style>
  <w:style w:type="paragraph" w:styleId="af8">
    <w:name w:val="footer"/>
    <w:basedOn w:val="a"/>
    <w:link w:val="af9"/>
    <w:uiPriority w:val="99"/>
    <w:unhideWhenUsed/>
    <w:rsid w:val="009A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A5E26"/>
  </w:style>
  <w:style w:type="character" w:styleId="afa">
    <w:name w:val="annotation reference"/>
    <w:basedOn w:val="a0"/>
    <w:uiPriority w:val="99"/>
    <w:semiHidden/>
    <w:unhideWhenUsed/>
    <w:rsid w:val="00536CC2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536CC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536CC2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36CC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36CC2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536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36CC2"/>
    <w:rPr>
      <w:rFonts w:ascii="Segoe UI" w:hAnsi="Segoe UI" w:cs="Segoe UI"/>
      <w:sz w:val="18"/>
      <w:szCs w:val="18"/>
    </w:rPr>
  </w:style>
  <w:style w:type="table" w:styleId="aff1">
    <w:name w:val="Table Grid"/>
    <w:basedOn w:val="a1"/>
    <w:uiPriority w:val="39"/>
    <w:rsid w:val="00536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3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CC2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aff2">
    <w:name w:val="Placeholder Text"/>
    <w:basedOn w:val="a0"/>
    <w:uiPriority w:val="99"/>
    <w:semiHidden/>
    <w:rsid w:val="00376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7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13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13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1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4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81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jec\AppData\Roaming\Microsoft\Templates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62123-67C4-4089-9411-E5ED5F8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</Template>
  <TotalTime>298</TotalTime>
  <Pages>14</Pages>
  <Words>1366</Words>
  <Characters>7787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Red Sun</cp:lastModifiedBy>
  <cp:revision>2</cp:revision>
  <dcterms:created xsi:type="dcterms:W3CDTF">2017-05-04T14:29:00Z</dcterms:created>
  <dcterms:modified xsi:type="dcterms:W3CDTF">2017-05-08T17:44:00Z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