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26" w:rsidRDefault="009A5E26" w:rsidP="001A6D15">
      <w:pPr>
        <w:pStyle w:val="af6"/>
        <w:jc w:val="center"/>
        <w:rPr>
          <w:sz w:val="32"/>
          <w:szCs w:val="32"/>
          <w:lang w:val="uk-UA"/>
        </w:rPr>
      </w:pPr>
      <w:bookmarkStart w:id="0" w:name="_GoBack"/>
      <w:bookmarkEnd w:id="0"/>
      <w:r>
        <w:rPr>
          <w:sz w:val="32"/>
          <w:szCs w:val="32"/>
          <w:lang w:val="uk-UA"/>
        </w:rPr>
        <w:t>Міністерство освіти і науки України</w:t>
      </w:r>
    </w:p>
    <w:p w:rsidR="009A5E26" w:rsidRDefault="009A5E26" w:rsidP="001A6D15">
      <w:pPr>
        <w:pStyle w:val="af6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Львівський національний університет ім. І.Я.Франка</w:t>
      </w:r>
    </w:p>
    <w:p w:rsidR="009A5E26" w:rsidRDefault="009A5E26" w:rsidP="001A6D15">
      <w:pPr>
        <w:pStyle w:val="af3"/>
        <w:jc w:val="center"/>
        <w:rPr>
          <w:b/>
          <w:sz w:val="20"/>
          <w:szCs w:val="20"/>
          <w:lang w:val="ru-RU"/>
        </w:rPr>
      </w:pPr>
    </w:p>
    <w:p w:rsidR="009A5E26" w:rsidRDefault="009A5E26" w:rsidP="001A6D15">
      <w:pPr>
        <w:spacing w:line="240" w:lineRule="auto"/>
        <w:rPr>
          <w:lang w:val="ru-RU"/>
        </w:rPr>
      </w:pPr>
    </w:p>
    <w:p w:rsidR="009A5E26" w:rsidRDefault="009A5E26" w:rsidP="001A6D15">
      <w:pPr>
        <w:spacing w:line="240" w:lineRule="auto"/>
        <w:rPr>
          <w:lang w:val="ru-RU"/>
        </w:rPr>
      </w:pPr>
    </w:p>
    <w:p w:rsidR="009A5E26" w:rsidRDefault="009A5E26" w:rsidP="001A6D15">
      <w:pPr>
        <w:spacing w:line="240" w:lineRule="auto"/>
        <w:rPr>
          <w:lang w:val="ru-RU"/>
        </w:rPr>
      </w:pPr>
    </w:p>
    <w:p w:rsidR="009A5E26" w:rsidRPr="009A5E26" w:rsidRDefault="009A5E26" w:rsidP="001A6D15">
      <w:pPr>
        <w:spacing w:line="240" w:lineRule="auto"/>
        <w:rPr>
          <w:lang w:val="ru-RU"/>
        </w:rPr>
      </w:pPr>
    </w:p>
    <w:p w:rsidR="00FB007C" w:rsidRPr="009A5E26" w:rsidRDefault="009A5E26" w:rsidP="001A6D15">
      <w:pPr>
        <w:pStyle w:val="af3"/>
        <w:rPr>
          <w:b/>
          <w:sz w:val="144"/>
          <w:szCs w:val="144"/>
          <w:lang w:val="ru-RU"/>
        </w:rPr>
      </w:pPr>
      <w:r w:rsidRPr="009A5E26">
        <w:rPr>
          <w:b/>
          <w:sz w:val="144"/>
          <w:szCs w:val="144"/>
          <w:lang w:val="ru-RU"/>
        </w:rPr>
        <w:t>Звіт</w:t>
      </w:r>
    </w:p>
    <w:p w:rsidR="009A5E26" w:rsidRPr="009A5E26" w:rsidRDefault="009A5E26" w:rsidP="001A6D15">
      <w:pPr>
        <w:pStyle w:val="1"/>
        <w:rPr>
          <w:sz w:val="96"/>
          <w:szCs w:val="96"/>
          <w:lang w:val="ru-RU"/>
        </w:rPr>
      </w:pPr>
      <w:r w:rsidRPr="009A5E26">
        <w:rPr>
          <w:sz w:val="96"/>
          <w:szCs w:val="96"/>
          <w:lang w:val="ru-RU"/>
        </w:rPr>
        <w:t>Навчальна практик</w:t>
      </w:r>
      <w:r>
        <w:rPr>
          <w:sz w:val="96"/>
          <w:szCs w:val="96"/>
          <w:lang w:val="ru-RU"/>
        </w:rPr>
        <w:t>а</w:t>
      </w:r>
    </w:p>
    <w:p w:rsidR="00FB007C" w:rsidRPr="009A5E26" w:rsidRDefault="009A5E26" w:rsidP="001A6D15">
      <w:pPr>
        <w:pStyle w:val="1"/>
        <w:rPr>
          <w:color w:val="262626" w:themeColor="text1" w:themeTint="D9"/>
          <w:sz w:val="96"/>
          <w:szCs w:val="96"/>
          <w:lang w:val="ru-RU"/>
        </w:rPr>
      </w:pPr>
      <w:r w:rsidRPr="009A5E26">
        <w:rPr>
          <w:color w:val="262626" w:themeColor="text1" w:themeTint="D9"/>
          <w:sz w:val="96"/>
          <w:szCs w:val="96"/>
          <w:lang w:val="ru-RU"/>
        </w:rPr>
        <w:t>(</w:t>
      </w:r>
      <w:r w:rsidRPr="009A5E26">
        <w:rPr>
          <w:color w:val="262626" w:themeColor="text1" w:themeTint="D9"/>
          <w:sz w:val="96"/>
          <w:szCs w:val="96"/>
        </w:rPr>
        <w:t>python</w:t>
      </w:r>
      <w:r w:rsidRPr="009A5E26">
        <w:rPr>
          <w:color w:val="262626" w:themeColor="text1" w:themeTint="D9"/>
          <w:sz w:val="96"/>
          <w:szCs w:val="96"/>
          <w:lang w:val="ru-RU"/>
        </w:rPr>
        <w:t xml:space="preserve">, </w:t>
      </w:r>
      <w:r w:rsidRPr="009A5E26">
        <w:rPr>
          <w:color w:val="262626" w:themeColor="text1" w:themeTint="D9"/>
          <w:sz w:val="96"/>
          <w:szCs w:val="96"/>
        </w:rPr>
        <w:t>C</w:t>
      </w:r>
      <w:r w:rsidRPr="009A5E26">
        <w:rPr>
          <w:color w:val="262626" w:themeColor="text1" w:themeTint="D9"/>
          <w:sz w:val="96"/>
          <w:szCs w:val="96"/>
          <w:lang w:val="ru-RU"/>
        </w:rPr>
        <w:t>++)</w:t>
      </w:r>
    </w:p>
    <w:p w:rsidR="009A5E26" w:rsidRPr="009A5E26" w:rsidRDefault="009A5E26" w:rsidP="001A6D15">
      <w:pPr>
        <w:spacing w:line="240" w:lineRule="auto"/>
        <w:rPr>
          <w:lang w:val="ru-RU"/>
        </w:rPr>
      </w:pPr>
    </w:p>
    <w:p w:rsidR="009A5E26" w:rsidRDefault="009A5E26" w:rsidP="001A6D15">
      <w:pPr>
        <w:spacing w:line="240" w:lineRule="auto"/>
        <w:rPr>
          <w:lang w:val="ru-RU"/>
        </w:rPr>
      </w:pPr>
    </w:p>
    <w:p w:rsidR="009A5E26" w:rsidRPr="009A5E26" w:rsidRDefault="009A5E26" w:rsidP="001A6D15">
      <w:pPr>
        <w:spacing w:line="240" w:lineRule="auto"/>
        <w:rPr>
          <w:lang w:val="ru-RU"/>
        </w:rPr>
      </w:pPr>
    </w:p>
    <w:p w:rsidR="00FB007C" w:rsidRDefault="009A5E26" w:rsidP="001A6D15">
      <w:pPr>
        <w:spacing w:line="240" w:lineRule="auto"/>
        <w:jc w:val="right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 xml:space="preserve">Виконав: </w:t>
      </w:r>
    </w:p>
    <w:p w:rsidR="009A5E26" w:rsidRDefault="009A5E26" w:rsidP="001A6D15">
      <w:pPr>
        <w:spacing w:line="240" w:lineRule="auto"/>
        <w:jc w:val="right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Студент групи ПМп-11</w:t>
      </w:r>
    </w:p>
    <w:p w:rsidR="009A5E26" w:rsidRDefault="009A5E26" w:rsidP="001A6D15">
      <w:pPr>
        <w:spacing w:line="240" w:lineRule="auto"/>
        <w:jc w:val="right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Грищишин Роман</w:t>
      </w:r>
    </w:p>
    <w:p w:rsidR="009A5E26" w:rsidRDefault="009A5E26" w:rsidP="001A6D15">
      <w:pPr>
        <w:spacing w:line="240" w:lineRule="auto"/>
        <w:rPr>
          <w:sz w:val="44"/>
          <w:szCs w:val="44"/>
          <w:lang w:val="ru-RU"/>
        </w:rPr>
      </w:pPr>
    </w:p>
    <w:p w:rsidR="001A6D15" w:rsidRDefault="001A6D15" w:rsidP="001A6D15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:rsidR="001A6D15" w:rsidRDefault="001A6D15" w:rsidP="001A6D15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:rsidR="001A6D15" w:rsidRDefault="001A6D15" w:rsidP="001A6D15">
      <w:pPr>
        <w:spacing w:line="240" w:lineRule="auto"/>
        <w:jc w:val="center"/>
        <w:rPr>
          <w:b/>
          <w:sz w:val="36"/>
          <w:szCs w:val="36"/>
          <w:lang w:val="ru-RU"/>
        </w:rPr>
      </w:pPr>
    </w:p>
    <w:p w:rsidR="009A5E26" w:rsidRPr="001A6D15" w:rsidRDefault="001A6D15" w:rsidP="001A6D15">
      <w:pPr>
        <w:spacing w:line="240" w:lineRule="auto"/>
        <w:jc w:val="center"/>
        <w:rPr>
          <w:b/>
          <w:sz w:val="36"/>
          <w:szCs w:val="36"/>
          <w:lang w:val="uk-UA"/>
        </w:rPr>
      </w:pPr>
      <w:r w:rsidRPr="009A5E26">
        <w:rPr>
          <w:b/>
          <w:sz w:val="36"/>
          <w:szCs w:val="36"/>
          <w:lang w:val="ru-RU"/>
        </w:rPr>
        <w:t>Льв</w:t>
      </w:r>
      <w:r w:rsidRPr="009A5E26">
        <w:rPr>
          <w:b/>
          <w:sz w:val="36"/>
          <w:szCs w:val="36"/>
          <w:lang w:val="uk-UA"/>
        </w:rPr>
        <w:t>ів 2017</w:t>
      </w:r>
    </w:p>
    <w:p w:rsidR="009A5E26" w:rsidRDefault="009A5E26" w:rsidP="001A6D15">
      <w:pPr>
        <w:spacing w:line="240" w:lineRule="auto"/>
        <w:jc w:val="center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lastRenderedPageBreak/>
        <w:t>Зміст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 xml:space="preserve">Завдання №1……………………………………………      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№2……………………………………………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№3……………………………………………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№4……………………………………………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№5……………………………………………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№6……………………………………………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№7……………………………………………</w:t>
      </w:r>
    </w:p>
    <w:p w:rsid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№8……………………………………………</w:t>
      </w:r>
    </w:p>
    <w:p w:rsidR="001A6D15" w:rsidRPr="001A6D15" w:rsidRDefault="001A6D15" w:rsidP="001A6D15">
      <w:pPr>
        <w:spacing w:line="240" w:lineRule="auto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Завдання №9……………………………………………</w:t>
      </w:r>
    </w:p>
    <w:p w:rsidR="001A6D15" w:rsidRDefault="001A6D15" w:rsidP="001A6D15">
      <w:pPr>
        <w:spacing w:line="240" w:lineRule="auto"/>
        <w:rPr>
          <w:sz w:val="96"/>
          <w:szCs w:val="96"/>
          <w:lang w:val="uk-UA"/>
        </w:rPr>
      </w:pPr>
    </w:p>
    <w:p w:rsidR="001A6D15" w:rsidRPr="001A6D15" w:rsidRDefault="001A6D15" w:rsidP="001A6D15">
      <w:pPr>
        <w:spacing w:line="240" w:lineRule="auto"/>
        <w:rPr>
          <w:sz w:val="40"/>
          <w:szCs w:val="40"/>
          <w:lang w:val="uk-UA"/>
        </w:rPr>
      </w:pPr>
    </w:p>
    <w:p w:rsidR="001A6D15" w:rsidRPr="001A6D15" w:rsidRDefault="001A6D15" w:rsidP="001A6D15">
      <w:pPr>
        <w:spacing w:line="240" w:lineRule="auto"/>
        <w:rPr>
          <w:sz w:val="96"/>
          <w:szCs w:val="96"/>
          <w:lang w:val="uk-UA"/>
        </w:rPr>
      </w:pPr>
    </w:p>
    <w:p w:rsidR="001A6D15" w:rsidRPr="001A6D15" w:rsidRDefault="001A6D15" w:rsidP="001A6D15">
      <w:pPr>
        <w:spacing w:line="240" w:lineRule="auto"/>
        <w:rPr>
          <w:sz w:val="96"/>
          <w:szCs w:val="96"/>
          <w:lang w:val="uk-UA"/>
        </w:rPr>
      </w:pPr>
    </w:p>
    <w:p w:rsidR="001A6D15" w:rsidRPr="001A6D15" w:rsidRDefault="001A6D15" w:rsidP="001A6D15">
      <w:pPr>
        <w:spacing w:line="240" w:lineRule="auto"/>
        <w:rPr>
          <w:sz w:val="96"/>
          <w:szCs w:val="96"/>
          <w:lang w:val="uk-UA"/>
        </w:rPr>
      </w:pPr>
    </w:p>
    <w:p w:rsidR="001A6D15" w:rsidRDefault="001A6D15" w:rsidP="001A6D15">
      <w:pPr>
        <w:spacing w:line="240" w:lineRule="auto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lastRenderedPageBreak/>
        <w:t>Завдання №1</w:t>
      </w:r>
    </w:p>
    <w:p w:rsidR="001A6D15" w:rsidRDefault="001A6D15" w:rsidP="001A6D15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Умова:</w:t>
      </w:r>
    </w:p>
    <w:p w:rsidR="001A6D15" w:rsidRDefault="00136294" w:rsidP="001A6D15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 </w:t>
      </w:r>
      <w:r w:rsidR="00376B1D">
        <w:rPr>
          <w:color w:val="262626" w:themeColor="text1" w:themeTint="D9"/>
          <w:sz w:val="30"/>
          <w:szCs w:val="30"/>
          <w:lang w:val="uk-UA"/>
        </w:rPr>
        <w:t xml:space="preserve">Для заданого </w:t>
      </w:r>
      <w:r w:rsidR="00376B1D">
        <w:rPr>
          <w:color w:val="262626" w:themeColor="text1" w:themeTint="D9"/>
          <w:sz w:val="30"/>
          <w:szCs w:val="30"/>
        </w:rPr>
        <w:t>n</w:t>
      </w:r>
      <w:r w:rsidR="00376B1D" w:rsidRPr="00376B1D">
        <w:rPr>
          <w:color w:val="262626" w:themeColor="text1" w:themeTint="D9"/>
          <w:sz w:val="30"/>
          <w:szCs w:val="30"/>
          <w:lang w:val="ru-RU"/>
        </w:rPr>
        <w:t xml:space="preserve"> </w:t>
      </w:r>
      <w:r w:rsidR="00376B1D">
        <w:rPr>
          <w:color w:val="262626" w:themeColor="text1" w:themeTint="D9"/>
          <w:sz w:val="30"/>
          <w:szCs w:val="30"/>
          <w:lang w:val="ru-RU"/>
        </w:rPr>
        <w:t>обчислити суму</w:t>
      </w:r>
      <w:r w:rsidR="00376B1D">
        <w:rPr>
          <w:color w:val="262626" w:themeColor="text1" w:themeTint="D9"/>
          <w:sz w:val="30"/>
          <w:szCs w:val="30"/>
          <w:lang w:val="uk-UA"/>
        </w:rPr>
        <w:t>:</w:t>
      </w:r>
    </w:p>
    <w:p w:rsidR="00376B1D" w:rsidRPr="00376B1D" w:rsidRDefault="00376B1D" w:rsidP="00376B1D">
      <w:pPr>
        <w:rPr>
          <w:sz w:val="24"/>
          <w:lang w:val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4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lang w:val="uk-UA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lang w:val="uk-UA"/>
                </w:rPr>
                <m:t>(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lang w:val="uk-UA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lang w:val="uk-UA"/>
                    </w:rPr>
                    <m:t>2i</m:t>
                  </m:r>
                </m:sup>
                <m:e>
                  <m:r>
                    <w:rPr>
                      <w:rFonts w:ascii="Cambria Math" w:hAnsi="Cambria Math"/>
                      <w:sz w:val="24"/>
                      <w:lang w:val="uk-UA"/>
                    </w:rPr>
                    <m:t>(k+1</m:t>
                  </m:r>
                </m:e>
              </m:nary>
              <m:r>
                <w:rPr>
                  <w:rFonts w:ascii="Cambria Math" w:hAnsi="Cambria Math"/>
                  <w:sz w:val="24"/>
                  <w:lang w:val="uk-UA"/>
                </w:rPr>
                <m:t>)</m:t>
              </m:r>
            </m:e>
          </m:nary>
          <m:r>
            <w:rPr>
              <w:rFonts w:ascii="Cambria Math" w:hAnsi="Cambria Math"/>
              <w:sz w:val="24"/>
              <w:lang w:val="uk-UA"/>
            </w:rPr>
            <m:t>)</m:t>
          </m:r>
        </m:oMath>
      </m:oMathPara>
    </w:p>
    <w:p w:rsidR="00F8331E" w:rsidRDefault="00F8331E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Короткий опис роботи програми:</w:t>
      </w:r>
    </w:p>
    <w:p w:rsidR="00F8331E" w:rsidRDefault="00376B1D" w:rsidP="00F8331E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>Виконуючи два цикли програма обраховує і сумує добутки.</w:t>
      </w:r>
    </w:p>
    <w:p w:rsidR="00F8331E" w:rsidRPr="00136294" w:rsidRDefault="00952D92" w:rsidP="00F8331E">
      <w:pPr>
        <w:rPr>
          <w:sz w:val="52"/>
          <w:szCs w:val="52"/>
        </w:rPr>
      </w:pPr>
      <w:r>
        <w:rPr>
          <w:sz w:val="52"/>
          <w:szCs w:val="52"/>
          <w:lang w:val="uk-UA"/>
        </w:rPr>
        <w:t>Сирцевий код: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36CC2" w:rsidTr="00DF3473">
        <w:tc>
          <w:tcPr>
            <w:tcW w:w="10790" w:type="dxa"/>
            <w:shd w:val="clear" w:color="auto" w:fill="404040" w:themeFill="text1" w:themeFillTint="BF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3796"/>
            </w:tblGrid>
            <w:tr w:rsidR="00DF3473" w:rsidRPr="00DF3473" w:rsidTr="00DF34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3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4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5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6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7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8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9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int(input(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'n= '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summa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0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multiplication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+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   </w:t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k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(i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*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2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+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      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multiplication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*=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(k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+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  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summa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+=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multiplication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  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multiplication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   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"Сумма дорівнює"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summa)</w:t>
                  </w:r>
                </w:p>
                <w:p w:rsidR="00DF3473" w:rsidRPr="00DF3473" w:rsidRDefault="00DF3473" w:rsidP="00DF34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  <w:lang w:eastAsia="en-US"/>
                    </w:rPr>
                  </w:pPr>
                </w:p>
              </w:tc>
            </w:tr>
          </w:tbl>
          <w:p w:rsidR="00536CC2" w:rsidRPr="00536CC2" w:rsidRDefault="00536CC2" w:rsidP="00136294">
            <w:pPr>
              <w:rPr>
                <w:sz w:val="30"/>
              </w:rPr>
            </w:pPr>
          </w:p>
        </w:tc>
      </w:tr>
    </w:tbl>
    <w:p w:rsidR="00F8331E" w:rsidRPr="00536CC2" w:rsidRDefault="00F8331E" w:rsidP="00F8331E">
      <w:pPr>
        <w:rPr>
          <w:sz w:val="30"/>
          <w:lang w:val="ru-RU"/>
        </w:rPr>
      </w:pPr>
    </w:p>
    <w:p w:rsidR="00F8331E" w:rsidRDefault="00536CC2" w:rsidP="00F8331E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Приклад виконання</w:t>
      </w:r>
      <w:r w:rsidR="00F8331E">
        <w:rPr>
          <w:sz w:val="52"/>
          <w:szCs w:val="96"/>
          <w:lang w:val="uk-UA"/>
        </w:rPr>
        <w:t>:</w:t>
      </w:r>
    </w:p>
    <w:p w:rsidR="00536CC2" w:rsidRDefault="00536CC2" w:rsidP="00536CC2">
      <w:pPr>
        <w:pStyle w:val="3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Input:</w:t>
      </w:r>
    </w:p>
    <w:p w:rsidR="00536CC2" w:rsidRPr="00536CC2" w:rsidRDefault="00536CC2" w:rsidP="00536CC2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36CC2" w:rsidTr="00536CC2">
        <w:tc>
          <w:tcPr>
            <w:tcW w:w="10790" w:type="dxa"/>
          </w:tcPr>
          <w:p w:rsidR="00536CC2" w:rsidRDefault="00376B1D" w:rsidP="00536CC2">
            <w:pPr>
              <w:rPr>
                <w:sz w:val="30"/>
                <w:szCs w:val="30"/>
              </w:rPr>
            </w:pPr>
            <w:r w:rsidRPr="00376B1D">
              <w:rPr>
                <w:sz w:val="30"/>
                <w:szCs w:val="30"/>
              </w:rPr>
              <w:t>n= 10</w:t>
            </w:r>
          </w:p>
        </w:tc>
      </w:tr>
    </w:tbl>
    <w:p w:rsidR="00536CC2" w:rsidRDefault="00536CC2" w:rsidP="00536CC2">
      <w:pPr>
        <w:rPr>
          <w:sz w:val="30"/>
          <w:szCs w:val="30"/>
        </w:rPr>
      </w:pPr>
    </w:p>
    <w:p w:rsidR="00536CC2" w:rsidRDefault="00536CC2" w:rsidP="00536CC2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36CC2" w:rsidTr="00536CC2">
        <w:tc>
          <w:tcPr>
            <w:tcW w:w="10790" w:type="dxa"/>
          </w:tcPr>
          <w:p w:rsidR="00536CC2" w:rsidRDefault="00376B1D" w:rsidP="00536CC2">
            <w:pPr>
              <w:rPr>
                <w:sz w:val="30"/>
                <w:szCs w:val="30"/>
              </w:rPr>
            </w:pPr>
            <w:r w:rsidRPr="00376B1D">
              <w:rPr>
                <w:sz w:val="30"/>
                <w:szCs w:val="30"/>
              </w:rPr>
              <w:t>Сумма дорівнює 51212944273488041646</w:t>
            </w:r>
          </w:p>
        </w:tc>
      </w:tr>
    </w:tbl>
    <w:p w:rsidR="00536CC2" w:rsidRPr="00536CC2" w:rsidRDefault="00536CC2" w:rsidP="00536CC2">
      <w:pPr>
        <w:rPr>
          <w:sz w:val="30"/>
          <w:szCs w:val="30"/>
        </w:rPr>
      </w:pPr>
    </w:p>
    <w:p w:rsidR="00F8331E" w:rsidRDefault="00F8331E" w:rsidP="00F8331E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F8331E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F8331E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t>Завдання №2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Умова:</w:t>
      </w:r>
    </w:p>
    <w:p w:rsidR="00376B1D" w:rsidRPr="00376B1D" w:rsidRDefault="00376B1D" w:rsidP="00376B1D">
      <w:pPr>
        <w:pStyle w:val="3"/>
        <w:rPr>
          <w:sz w:val="24"/>
          <w:lang w:val="ru-RU"/>
        </w:rPr>
      </w:pPr>
      <w:r>
        <w:rPr>
          <w:color w:val="262626" w:themeColor="text1" w:themeTint="D9"/>
          <w:sz w:val="30"/>
          <w:szCs w:val="30"/>
          <w:lang w:val="uk-UA"/>
        </w:rPr>
        <w:t>Використовуючи алгоритм Евкліда знайти найбільший спільний дільник двох чисел.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Короткий опис роботи програми:</w:t>
      </w:r>
    </w:p>
    <w:p w:rsidR="00376B1D" w:rsidRDefault="00376B1D" w:rsidP="00376B1D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>Програма рекурсивно шукає спільний дільник.</w:t>
      </w:r>
    </w:p>
    <w:p w:rsidR="00376B1D" w:rsidRPr="00136294" w:rsidRDefault="00376B1D" w:rsidP="00376B1D">
      <w:pPr>
        <w:rPr>
          <w:sz w:val="52"/>
          <w:szCs w:val="52"/>
        </w:rPr>
      </w:pPr>
      <w:r>
        <w:rPr>
          <w:sz w:val="52"/>
          <w:szCs w:val="52"/>
          <w:lang w:val="uk-UA"/>
        </w:rPr>
        <w:t>Сирцевий код: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157"/>
            </w:tblGrid>
            <w:tr w:rsidR="008B60DA" w:rsidRPr="00DF3473" w:rsidTr="00DF34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3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4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5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6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7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8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9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10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404040" w:themeFill="text1" w:themeFillTint="BF"/>
                  <w:vAlign w:val="center"/>
                  <w:hideMark/>
                </w:tcPr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def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6E22E"/>
                      <w:sz w:val="20"/>
                      <w:szCs w:val="20"/>
                      <w:lang w:eastAsia="en-US"/>
                    </w:rPr>
                    <w:t>nsd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(n,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if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0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elif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0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elif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&gt;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nsd(n,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%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else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nsd(n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%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print(nsd(int(input(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"1'st num 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)),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int(input(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"2'nd num "</w:t>
                  </w:r>
                  <w:r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</w:t>
                  </w:r>
                  <w:r w:rsidR="008B60DA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)))                       .</w:t>
                  </w:r>
                  <w:r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 xml:space="preserve">                                         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   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"Сумма дорівнює"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summa)</w:t>
                  </w:r>
                </w:p>
              </w:tc>
            </w:tr>
          </w:tbl>
          <w:p w:rsidR="00376B1D" w:rsidRPr="00536CC2" w:rsidRDefault="00376B1D" w:rsidP="008B60DA">
            <w:pPr>
              <w:rPr>
                <w:sz w:val="30"/>
              </w:rPr>
            </w:pPr>
          </w:p>
        </w:tc>
      </w:tr>
    </w:tbl>
    <w:p w:rsidR="00376B1D" w:rsidRPr="00536CC2" w:rsidRDefault="00376B1D" w:rsidP="00376B1D">
      <w:pPr>
        <w:rPr>
          <w:sz w:val="30"/>
          <w:lang w:val="ru-RU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Приклад виконання:</w:t>
      </w:r>
    </w:p>
    <w:p w:rsidR="00376B1D" w:rsidRDefault="00376B1D" w:rsidP="00376B1D">
      <w:pPr>
        <w:pStyle w:val="3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Input:</w:t>
      </w:r>
    </w:p>
    <w:p w:rsidR="00376B1D" w:rsidRPr="00536CC2" w:rsidRDefault="00376B1D" w:rsidP="00376B1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53041E" w:rsidRPr="0053041E" w:rsidRDefault="0053041E" w:rsidP="0053041E">
            <w:pPr>
              <w:rPr>
                <w:sz w:val="30"/>
                <w:szCs w:val="30"/>
              </w:rPr>
            </w:pPr>
            <w:r w:rsidRPr="0053041E">
              <w:rPr>
                <w:sz w:val="30"/>
                <w:szCs w:val="30"/>
              </w:rPr>
              <w:t>1'st num 16</w:t>
            </w:r>
          </w:p>
          <w:p w:rsidR="00376B1D" w:rsidRDefault="0053041E" w:rsidP="0053041E">
            <w:pPr>
              <w:rPr>
                <w:sz w:val="30"/>
                <w:szCs w:val="30"/>
              </w:rPr>
            </w:pPr>
            <w:r w:rsidRPr="0053041E">
              <w:rPr>
                <w:sz w:val="30"/>
                <w:szCs w:val="30"/>
              </w:rPr>
              <w:t>2'nd num 32</w:t>
            </w:r>
          </w:p>
        </w:tc>
      </w:tr>
    </w:tbl>
    <w:p w:rsidR="00376B1D" w:rsidRDefault="00376B1D" w:rsidP="00376B1D">
      <w:pPr>
        <w:rPr>
          <w:sz w:val="30"/>
          <w:szCs w:val="30"/>
        </w:rPr>
      </w:pPr>
    </w:p>
    <w:p w:rsidR="00376B1D" w:rsidRDefault="00376B1D" w:rsidP="00376B1D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376B1D" w:rsidRDefault="0053041E" w:rsidP="008B60DA">
            <w:pPr>
              <w:rPr>
                <w:sz w:val="30"/>
                <w:szCs w:val="30"/>
              </w:rPr>
            </w:pPr>
            <w:r w:rsidRPr="0053041E">
              <w:rPr>
                <w:sz w:val="30"/>
                <w:szCs w:val="30"/>
              </w:rPr>
              <w:t>16</w:t>
            </w:r>
          </w:p>
        </w:tc>
      </w:tr>
    </w:tbl>
    <w:p w:rsidR="00376B1D" w:rsidRPr="00536CC2" w:rsidRDefault="00376B1D" w:rsidP="00376B1D">
      <w:pPr>
        <w:rPr>
          <w:sz w:val="30"/>
          <w:szCs w:val="30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53041E" w:rsidP="00376B1D">
      <w:pPr>
        <w:spacing w:line="240" w:lineRule="auto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t>Завдання №3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Умова:</w:t>
      </w:r>
    </w:p>
    <w:p w:rsidR="00376B1D" w:rsidRPr="0053041E" w:rsidRDefault="00376B1D" w:rsidP="00376B1D">
      <w:pPr>
        <w:pStyle w:val="3"/>
        <w:rPr>
          <w:sz w:val="24"/>
          <w:lang w:val="ru-RU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 </w:t>
      </w:r>
      <w:r w:rsidR="0053041E">
        <w:rPr>
          <w:color w:val="262626" w:themeColor="text1" w:themeTint="D9"/>
          <w:sz w:val="30"/>
          <w:szCs w:val="30"/>
          <w:lang w:val="uk-UA"/>
        </w:rPr>
        <w:t xml:space="preserve">Прочитати дійсну матрицю </w:t>
      </w:r>
      <w:r w:rsidR="0053041E">
        <w:rPr>
          <w:color w:val="262626" w:themeColor="text1" w:themeTint="D9"/>
          <w:sz w:val="30"/>
          <w:szCs w:val="30"/>
        </w:rPr>
        <w:t>nxn</w:t>
      </w:r>
      <w:r w:rsidR="0053041E" w:rsidRPr="0053041E">
        <w:rPr>
          <w:color w:val="262626" w:themeColor="text1" w:themeTint="D9"/>
          <w:sz w:val="30"/>
          <w:szCs w:val="30"/>
          <w:lang w:val="ru-RU"/>
        </w:rPr>
        <w:t xml:space="preserve"> (</w:t>
      </w:r>
      <w:r w:rsidR="0053041E">
        <w:rPr>
          <w:color w:val="262626" w:themeColor="text1" w:themeTint="D9"/>
          <w:sz w:val="30"/>
          <w:szCs w:val="30"/>
        </w:rPr>
        <w:t>n</w:t>
      </w:r>
      <w:r w:rsidR="0053041E" w:rsidRPr="0053041E">
        <w:rPr>
          <w:color w:val="262626" w:themeColor="text1" w:themeTint="D9"/>
          <w:sz w:val="30"/>
          <w:szCs w:val="30"/>
          <w:lang w:val="ru-RU"/>
        </w:rPr>
        <w:t xml:space="preserve"> &gt; 5), </w:t>
      </w:r>
      <w:r w:rsidR="0053041E">
        <w:rPr>
          <w:color w:val="262626" w:themeColor="text1" w:themeTint="D9"/>
          <w:sz w:val="30"/>
          <w:szCs w:val="30"/>
          <w:lang w:val="ru-RU"/>
        </w:rPr>
        <w:t>вияснити чи задана матриця є симетричною відносно головної діагоналі. Якщо ні – перевірити чи перестановкою рядків можна досягти заданої властивості.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Короткий опис роботи програми:</w:t>
      </w:r>
    </w:p>
    <w:p w:rsidR="00376B1D" w:rsidRPr="0053041E" w:rsidRDefault="0053041E" w:rsidP="00376B1D">
      <w:pPr>
        <w:pStyle w:val="3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Спершу, функція порівнює елементи на </w:t>
      </w:r>
      <w:r>
        <w:rPr>
          <w:color w:val="262626" w:themeColor="text1" w:themeTint="D9"/>
          <w:sz w:val="30"/>
          <w:szCs w:val="30"/>
        </w:rPr>
        <w:t>i</w:t>
      </w:r>
      <w:r w:rsidRPr="0053041E">
        <w:rPr>
          <w:color w:val="262626" w:themeColor="text1" w:themeTint="D9"/>
          <w:sz w:val="30"/>
          <w:szCs w:val="30"/>
          <w:lang w:val="ru-RU"/>
        </w:rPr>
        <w:t xml:space="preserve">  </w:t>
      </w:r>
      <w:r>
        <w:rPr>
          <w:color w:val="262626" w:themeColor="text1" w:themeTint="D9"/>
          <w:sz w:val="30"/>
          <w:szCs w:val="30"/>
        </w:rPr>
        <w:t>j</w:t>
      </w:r>
      <w:r w:rsidRPr="0053041E">
        <w:rPr>
          <w:color w:val="262626" w:themeColor="text1" w:themeTint="D9"/>
          <w:sz w:val="30"/>
          <w:szCs w:val="30"/>
          <w:lang w:val="ru-RU"/>
        </w:rPr>
        <w:t xml:space="preserve"> </w:t>
      </w:r>
      <w:r>
        <w:rPr>
          <w:color w:val="262626" w:themeColor="text1" w:themeTint="D9"/>
          <w:sz w:val="30"/>
          <w:szCs w:val="30"/>
          <w:lang w:val="ru-RU"/>
        </w:rPr>
        <w:t xml:space="preserve">та </w:t>
      </w:r>
      <w:r>
        <w:rPr>
          <w:color w:val="262626" w:themeColor="text1" w:themeTint="D9"/>
          <w:sz w:val="30"/>
          <w:szCs w:val="30"/>
        </w:rPr>
        <w:t>j</w:t>
      </w:r>
      <w:r w:rsidRPr="0053041E">
        <w:rPr>
          <w:color w:val="262626" w:themeColor="text1" w:themeTint="D9"/>
          <w:sz w:val="30"/>
          <w:szCs w:val="30"/>
          <w:lang w:val="ru-RU"/>
        </w:rPr>
        <w:t xml:space="preserve"> </w:t>
      </w:r>
      <w:r>
        <w:rPr>
          <w:color w:val="262626" w:themeColor="text1" w:themeTint="D9"/>
          <w:sz w:val="30"/>
          <w:szCs w:val="30"/>
        </w:rPr>
        <w:t>i</w:t>
      </w:r>
      <w:r w:rsidRPr="0053041E">
        <w:rPr>
          <w:color w:val="262626" w:themeColor="text1" w:themeTint="D9"/>
          <w:sz w:val="30"/>
          <w:szCs w:val="30"/>
          <w:lang w:val="ru-RU"/>
        </w:rPr>
        <w:t xml:space="preserve"> </w:t>
      </w:r>
      <w:r>
        <w:rPr>
          <w:color w:val="262626" w:themeColor="text1" w:themeTint="D9"/>
          <w:sz w:val="30"/>
          <w:szCs w:val="30"/>
          <w:lang w:val="ru-RU"/>
        </w:rPr>
        <w:t>пози</w:t>
      </w:r>
      <w:r>
        <w:rPr>
          <w:color w:val="262626" w:themeColor="text1" w:themeTint="D9"/>
          <w:sz w:val="30"/>
          <w:szCs w:val="30"/>
          <w:lang w:val="uk-UA"/>
        </w:rPr>
        <w:t>ціях, якщо вони відрізняються, то матриця не є симетричною</w:t>
      </w:r>
      <w:r w:rsidR="00376B1D">
        <w:rPr>
          <w:color w:val="262626" w:themeColor="text1" w:themeTint="D9"/>
          <w:sz w:val="30"/>
          <w:szCs w:val="30"/>
          <w:lang w:val="uk-UA"/>
        </w:rPr>
        <w:t>.</w:t>
      </w:r>
      <w:r>
        <w:rPr>
          <w:color w:val="262626" w:themeColor="text1" w:themeTint="D9"/>
          <w:sz w:val="30"/>
          <w:szCs w:val="30"/>
          <w:lang w:val="uk-UA"/>
        </w:rPr>
        <w:t xml:space="preserve"> Далі, ми генеруємо всі перестановки рядків цієї матриці і виконуємо з ними ті самі дії.</w:t>
      </w:r>
    </w:p>
    <w:p w:rsidR="00376B1D" w:rsidRPr="00136294" w:rsidRDefault="00376B1D" w:rsidP="00376B1D">
      <w:pPr>
        <w:rPr>
          <w:sz w:val="52"/>
          <w:szCs w:val="52"/>
        </w:rPr>
      </w:pPr>
      <w:r>
        <w:rPr>
          <w:sz w:val="52"/>
          <w:szCs w:val="52"/>
          <w:lang w:val="uk-UA"/>
        </w:rPr>
        <w:t>Сирцевий код: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10258"/>
            </w:tblGrid>
            <w:tr w:rsidR="00DF3473" w:rsidRPr="00DF3473" w:rsidTr="00DF34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3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4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5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lastRenderedPageBreak/>
                    <w:t xml:space="preserve"> 6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7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8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9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10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13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14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15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16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17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18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19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20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23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24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25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26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27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28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29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30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33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34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35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36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37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38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39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40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41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42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262626" w:themeFill="text1" w:themeFillTint="D9"/>
                  <w:vAlign w:val="center"/>
                  <w:hideMark/>
                </w:tcPr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lastRenderedPageBreak/>
                    <w:t>import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itertools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def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6E22E"/>
                      <w:sz w:val="20"/>
                      <w:szCs w:val="20"/>
                      <w:lang w:eastAsia="en-US"/>
                    </w:rPr>
                    <w:t>output_matrix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(matrix):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row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matrix: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elem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row: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lastRenderedPageBreak/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print(elem,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end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 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else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def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6E22E"/>
                      <w:sz w:val="20"/>
                      <w:szCs w:val="20"/>
                      <w:lang w:eastAsia="en-US"/>
                    </w:rPr>
                    <w:t>input_matrix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matrix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[]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int(input(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"Введіть розмір матриці: 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range(n):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matrix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.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append([])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row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range(len(matrix)):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k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range(n):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"Елемент {0}-го рядку, {1}-го стовпчика"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.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format(row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+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k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+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E81FF"/>
                      <w:sz w:val="20"/>
                      <w:szCs w:val="20"/>
                      <w:lang w:eastAsia="en-US"/>
                    </w:rPr>
                    <w:t>1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),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end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 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matrix[row]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.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append(int(input()))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matrix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def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A6E22E"/>
                      <w:sz w:val="20"/>
                      <w:szCs w:val="20"/>
                      <w:lang w:eastAsia="en-US"/>
                    </w:rPr>
                    <w:t>perevirka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(matrix):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x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range(len(matrix)):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range(len(matrix)):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if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not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(matrix[x][m]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matrix[m][x]):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False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else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return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True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input_matrix()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eastAsia="en-US"/>
                    </w:rPr>
                    <w:t>"Ваша матриця"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output_matrix(mat)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if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perevirka(mat):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ru-RU" w:eastAsia="en-US"/>
                    </w:rPr>
                    <w:t>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"Матриця симетрична відносно головної діагоналі"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ru-RU" w:eastAsia="en-US"/>
                    </w:rPr>
                    <w:t>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else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permutations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=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list(itertools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.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permutations(mat))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for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mat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92672"/>
                      <w:sz w:val="20"/>
                      <w:szCs w:val="20"/>
                      <w:lang w:eastAsia="en-US"/>
                    </w:rPr>
                    <w:t>in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permutations: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if</w:t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 xml:space="preserve"> 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perevirka(mat):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ru-RU" w:eastAsia="en-US"/>
                    </w:rPr>
                    <w:t>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"Симетрії матриці відносно голоної діагоналі можна досягнути перестановкою рядків"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ru-RU" w:eastAsia="en-US"/>
                    </w:rPr>
                    <w:t>)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break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66D9EF"/>
                      <w:sz w:val="20"/>
                      <w:szCs w:val="20"/>
                      <w:lang w:eastAsia="en-US"/>
                    </w:rPr>
                    <w:t>else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ru-RU" w:eastAsia="en-US"/>
                    </w:rPr>
                    <w:t>:</w:t>
                  </w:r>
                </w:p>
                <w:p w:rsidR="00DF3473" w:rsidRPr="00DF3473" w:rsidRDefault="00DF3473" w:rsidP="00DF34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</w:pP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ru-RU" w:eastAsia="en-US"/>
                    </w:rPr>
                    <w:tab/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eastAsia="en-US"/>
                    </w:rPr>
                    <w:t>print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ru-RU" w:eastAsia="en-US"/>
                    </w:rPr>
                    <w:t>(</w:t>
                  </w:r>
                  <w:r w:rsidRPr="00DF3473">
                    <w:rPr>
                      <w:rFonts w:ascii="Courier New" w:eastAsia="Times New Roman" w:hAnsi="Courier New" w:cs="Courier New"/>
                      <w:color w:val="E6DB74"/>
                      <w:sz w:val="20"/>
                      <w:szCs w:val="20"/>
                      <w:lang w:val="ru-RU" w:eastAsia="en-US"/>
                    </w:rPr>
                    <w:t>"Симетрії матриці відносно голоної діагоналі не можна досягнути перестановкою рядків"</w:t>
                  </w:r>
                  <w:r w:rsidRPr="00DF3473">
                    <w:rPr>
                      <w:rFonts w:ascii="Courier New" w:eastAsia="Times New Roman" w:hAnsi="Courier New" w:cs="Courier New"/>
                      <w:color w:val="F8F8F2"/>
                      <w:sz w:val="20"/>
                      <w:szCs w:val="20"/>
                      <w:lang w:val="ru-RU" w:eastAsia="en-US"/>
                    </w:rPr>
                    <w:t>)</w:t>
                  </w:r>
                </w:p>
              </w:tc>
            </w:tr>
          </w:tbl>
          <w:p w:rsidR="00376B1D" w:rsidRPr="00DF3473" w:rsidRDefault="00376B1D" w:rsidP="008B60DA">
            <w:pPr>
              <w:rPr>
                <w:sz w:val="30"/>
                <w:lang w:val="ru-RU"/>
              </w:rPr>
            </w:pPr>
          </w:p>
        </w:tc>
      </w:tr>
    </w:tbl>
    <w:p w:rsidR="00376B1D" w:rsidRPr="00536CC2" w:rsidRDefault="00376B1D" w:rsidP="00376B1D">
      <w:pPr>
        <w:rPr>
          <w:sz w:val="30"/>
          <w:lang w:val="ru-RU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Приклад виконання:</w:t>
      </w:r>
    </w:p>
    <w:p w:rsidR="00376B1D" w:rsidRDefault="00376B1D" w:rsidP="00376B1D">
      <w:pPr>
        <w:pStyle w:val="3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Input:</w:t>
      </w:r>
    </w:p>
    <w:p w:rsidR="00376B1D" w:rsidRPr="00536CC2" w:rsidRDefault="00376B1D" w:rsidP="00376B1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RPr="0053041E" w:rsidTr="008B60DA">
        <w:tc>
          <w:tcPr>
            <w:tcW w:w="10790" w:type="dxa"/>
          </w:tcPr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r w:rsidRPr="0053041E">
              <w:rPr>
                <w:sz w:val="30"/>
                <w:szCs w:val="30"/>
                <w:lang w:val="ru-RU"/>
              </w:rPr>
              <w:t>Введіть розмір матриці: 3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r w:rsidRPr="0053041E">
              <w:rPr>
                <w:sz w:val="30"/>
                <w:szCs w:val="30"/>
                <w:lang w:val="ru-RU"/>
              </w:rPr>
              <w:t>Елемент 1-го рядку, 1-го стовпчика 3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r w:rsidRPr="0053041E">
              <w:rPr>
                <w:sz w:val="30"/>
                <w:szCs w:val="30"/>
                <w:lang w:val="ru-RU"/>
              </w:rPr>
              <w:t>Елемент 1-го рядку, 2-го стовпчика 3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r w:rsidRPr="0053041E">
              <w:rPr>
                <w:sz w:val="30"/>
                <w:szCs w:val="30"/>
                <w:lang w:val="ru-RU"/>
              </w:rPr>
              <w:lastRenderedPageBreak/>
              <w:t>Елемент 1-го рядку, 3-го стовпчика 3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r w:rsidRPr="0053041E">
              <w:rPr>
                <w:sz w:val="30"/>
                <w:szCs w:val="30"/>
                <w:lang w:val="ru-RU"/>
              </w:rPr>
              <w:t>Елемент 2-го рядку, 1-го стовпчика 2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r w:rsidRPr="0053041E">
              <w:rPr>
                <w:sz w:val="30"/>
                <w:szCs w:val="30"/>
                <w:lang w:val="ru-RU"/>
              </w:rPr>
              <w:t>Елемент 2-го рядку, 2-го стовпчика 3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r w:rsidRPr="0053041E">
              <w:rPr>
                <w:sz w:val="30"/>
                <w:szCs w:val="30"/>
                <w:lang w:val="ru-RU"/>
              </w:rPr>
              <w:t>Елемент 2-го рядку, 3-го стовпчика 3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r w:rsidRPr="0053041E">
              <w:rPr>
                <w:sz w:val="30"/>
                <w:szCs w:val="30"/>
                <w:lang w:val="ru-RU"/>
              </w:rPr>
              <w:t>Елемент 3-го рядку, 1-го стовпчика 2</w:t>
            </w:r>
          </w:p>
          <w:p w:rsidR="0053041E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r w:rsidRPr="0053041E">
              <w:rPr>
                <w:sz w:val="30"/>
                <w:szCs w:val="30"/>
                <w:lang w:val="ru-RU"/>
              </w:rPr>
              <w:t>Елемент 3-го рядку, 2-го стовпчика 3</w:t>
            </w:r>
          </w:p>
          <w:p w:rsidR="00376B1D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r w:rsidRPr="0053041E">
              <w:rPr>
                <w:sz w:val="30"/>
                <w:szCs w:val="30"/>
                <w:lang w:val="ru-RU"/>
              </w:rPr>
              <w:t>Елемент 3-го рядку, 3-го стовпчика 2</w:t>
            </w:r>
          </w:p>
        </w:tc>
      </w:tr>
    </w:tbl>
    <w:p w:rsidR="00376B1D" w:rsidRPr="0053041E" w:rsidRDefault="00376B1D" w:rsidP="00376B1D">
      <w:pPr>
        <w:rPr>
          <w:sz w:val="30"/>
          <w:szCs w:val="30"/>
          <w:lang w:val="ru-RU"/>
        </w:rPr>
      </w:pPr>
    </w:p>
    <w:p w:rsidR="00376B1D" w:rsidRDefault="00376B1D" w:rsidP="00376B1D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RPr="0053041E" w:rsidTr="008B60DA">
        <w:tc>
          <w:tcPr>
            <w:tcW w:w="10790" w:type="dxa"/>
          </w:tcPr>
          <w:p w:rsidR="0053041E" w:rsidRPr="0053041E" w:rsidRDefault="0053041E" w:rsidP="0053041E">
            <w:pPr>
              <w:rPr>
                <w:sz w:val="30"/>
                <w:szCs w:val="30"/>
              </w:rPr>
            </w:pPr>
            <w:r w:rsidRPr="0053041E">
              <w:rPr>
                <w:sz w:val="30"/>
                <w:szCs w:val="30"/>
              </w:rPr>
              <w:t>Ваша матриця</w:t>
            </w:r>
          </w:p>
          <w:p w:rsidR="0053041E" w:rsidRPr="0053041E" w:rsidRDefault="0053041E" w:rsidP="0053041E">
            <w:pPr>
              <w:rPr>
                <w:sz w:val="30"/>
                <w:szCs w:val="30"/>
              </w:rPr>
            </w:pPr>
            <w:r w:rsidRPr="0053041E">
              <w:rPr>
                <w:sz w:val="30"/>
                <w:szCs w:val="30"/>
              </w:rPr>
              <w:t xml:space="preserve">3 3 3 </w:t>
            </w:r>
          </w:p>
          <w:p w:rsidR="0053041E" w:rsidRPr="0053041E" w:rsidRDefault="0053041E" w:rsidP="0053041E">
            <w:pPr>
              <w:rPr>
                <w:sz w:val="30"/>
                <w:szCs w:val="30"/>
              </w:rPr>
            </w:pPr>
            <w:r w:rsidRPr="0053041E">
              <w:rPr>
                <w:sz w:val="30"/>
                <w:szCs w:val="30"/>
              </w:rPr>
              <w:t xml:space="preserve">2 3 3 </w:t>
            </w:r>
          </w:p>
          <w:p w:rsidR="0053041E" w:rsidRPr="0053041E" w:rsidRDefault="0053041E" w:rsidP="0053041E">
            <w:pPr>
              <w:rPr>
                <w:sz w:val="30"/>
                <w:szCs w:val="30"/>
              </w:rPr>
            </w:pPr>
            <w:r w:rsidRPr="0053041E">
              <w:rPr>
                <w:sz w:val="30"/>
                <w:szCs w:val="30"/>
              </w:rPr>
              <w:t xml:space="preserve">2 3 2 </w:t>
            </w:r>
          </w:p>
          <w:p w:rsidR="00376B1D" w:rsidRPr="0053041E" w:rsidRDefault="0053041E" w:rsidP="0053041E">
            <w:pPr>
              <w:rPr>
                <w:sz w:val="30"/>
                <w:szCs w:val="30"/>
                <w:lang w:val="ru-RU"/>
              </w:rPr>
            </w:pPr>
            <w:r w:rsidRPr="0053041E">
              <w:rPr>
                <w:sz w:val="30"/>
                <w:szCs w:val="30"/>
                <w:lang w:val="ru-RU"/>
              </w:rPr>
              <w:t>Симетрії матриці відносно голоної діагоналі можна досягнути перестановкою рядків</w:t>
            </w:r>
          </w:p>
        </w:tc>
      </w:tr>
    </w:tbl>
    <w:p w:rsidR="00376B1D" w:rsidRPr="0053041E" w:rsidRDefault="00376B1D" w:rsidP="00376B1D">
      <w:pPr>
        <w:rPr>
          <w:sz w:val="30"/>
          <w:szCs w:val="30"/>
          <w:lang w:val="ru-RU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53041E" w:rsidRDefault="0053041E" w:rsidP="00376B1D">
      <w:pPr>
        <w:spacing w:line="240" w:lineRule="auto"/>
        <w:rPr>
          <w:sz w:val="52"/>
          <w:szCs w:val="96"/>
          <w:lang w:val="uk-UA"/>
        </w:rPr>
      </w:pPr>
    </w:p>
    <w:p w:rsidR="0053041E" w:rsidRDefault="0053041E" w:rsidP="00376B1D">
      <w:pPr>
        <w:spacing w:line="240" w:lineRule="auto"/>
        <w:rPr>
          <w:sz w:val="52"/>
          <w:szCs w:val="96"/>
          <w:lang w:val="uk-UA"/>
        </w:rPr>
      </w:pPr>
    </w:p>
    <w:p w:rsidR="0053041E" w:rsidRDefault="0053041E" w:rsidP="00376B1D">
      <w:pPr>
        <w:spacing w:line="240" w:lineRule="auto"/>
        <w:rPr>
          <w:sz w:val="52"/>
          <w:szCs w:val="96"/>
          <w:lang w:val="uk-UA"/>
        </w:rPr>
      </w:pPr>
    </w:p>
    <w:p w:rsidR="0053041E" w:rsidRDefault="0053041E" w:rsidP="00376B1D">
      <w:pPr>
        <w:spacing w:line="240" w:lineRule="auto"/>
        <w:rPr>
          <w:sz w:val="52"/>
          <w:szCs w:val="96"/>
          <w:lang w:val="uk-UA"/>
        </w:rPr>
      </w:pPr>
    </w:p>
    <w:p w:rsidR="0053041E" w:rsidRDefault="0053041E" w:rsidP="00376B1D">
      <w:pPr>
        <w:spacing w:line="240" w:lineRule="auto"/>
        <w:rPr>
          <w:sz w:val="52"/>
          <w:szCs w:val="96"/>
          <w:lang w:val="uk-UA"/>
        </w:rPr>
      </w:pPr>
    </w:p>
    <w:p w:rsidR="0053041E" w:rsidRDefault="0053041E" w:rsidP="00376B1D">
      <w:pPr>
        <w:spacing w:line="240" w:lineRule="auto"/>
        <w:rPr>
          <w:sz w:val="52"/>
          <w:szCs w:val="96"/>
          <w:lang w:val="uk-UA"/>
        </w:rPr>
      </w:pPr>
    </w:p>
    <w:p w:rsidR="0053041E" w:rsidRDefault="0053041E" w:rsidP="00376B1D">
      <w:pPr>
        <w:spacing w:line="240" w:lineRule="auto"/>
        <w:rPr>
          <w:sz w:val="52"/>
          <w:szCs w:val="96"/>
          <w:lang w:val="uk-UA"/>
        </w:rPr>
      </w:pPr>
    </w:p>
    <w:p w:rsidR="0053041E" w:rsidRDefault="0053041E" w:rsidP="00376B1D">
      <w:pPr>
        <w:spacing w:line="240" w:lineRule="auto"/>
        <w:rPr>
          <w:sz w:val="52"/>
          <w:szCs w:val="96"/>
          <w:lang w:val="uk-UA"/>
        </w:rPr>
      </w:pPr>
    </w:p>
    <w:p w:rsidR="0053041E" w:rsidRDefault="0053041E" w:rsidP="00376B1D">
      <w:pPr>
        <w:spacing w:line="240" w:lineRule="auto"/>
        <w:rPr>
          <w:sz w:val="52"/>
          <w:szCs w:val="96"/>
          <w:lang w:val="uk-UA"/>
        </w:rPr>
      </w:pPr>
    </w:p>
    <w:p w:rsidR="0053041E" w:rsidRDefault="0053041E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53041E" w:rsidP="00376B1D">
      <w:pPr>
        <w:spacing w:line="240" w:lineRule="auto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t>Завдання №4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Умова:</w:t>
      </w:r>
    </w:p>
    <w:p w:rsidR="00376B1D" w:rsidRPr="00DF3473" w:rsidRDefault="00376B1D" w:rsidP="00376B1D">
      <w:pPr>
        <w:pStyle w:val="3"/>
        <w:rPr>
          <w:sz w:val="24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 Для заданог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Короткий опис роботи програми:</w:t>
      </w:r>
    </w:p>
    <w:p w:rsidR="00376B1D" w:rsidRDefault="00376B1D" w:rsidP="00376B1D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>Виконуючи два цикли програма обраховує і сумує добутки.</w:t>
      </w:r>
    </w:p>
    <w:p w:rsidR="00376B1D" w:rsidRPr="00136294" w:rsidRDefault="00376B1D" w:rsidP="00376B1D">
      <w:pPr>
        <w:rPr>
          <w:sz w:val="52"/>
          <w:szCs w:val="52"/>
        </w:rPr>
      </w:pPr>
      <w:r>
        <w:rPr>
          <w:sz w:val="52"/>
          <w:szCs w:val="52"/>
          <w:lang w:val="uk-UA"/>
        </w:rPr>
        <w:t>Сирцевий код: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376B1D" w:rsidRPr="00536CC2" w:rsidRDefault="00376B1D" w:rsidP="008B60DA">
            <w:pPr>
              <w:rPr>
                <w:sz w:val="30"/>
              </w:rPr>
            </w:pPr>
          </w:p>
        </w:tc>
      </w:tr>
    </w:tbl>
    <w:p w:rsidR="00376B1D" w:rsidRPr="00536CC2" w:rsidRDefault="00376B1D" w:rsidP="00376B1D">
      <w:pPr>
        <w:rPr>
          <w:sz w:val="30"/>
          <w:lang w:val="ru-RU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Приклад виконання:</w:t>
      </w:r>
    </w:p>
    <w:p w:rsidR="00376B1D" w:rsidRDefault="00376B1D" w:rsidP="00376B1D">
      <w:pPr>
        <w:pStyle w:val="3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Input:</w:t>
      </w:r>
    </w:p>
    <w:p w:rsidR="00376B1D" w:rsidRPr="00536CC2" w:rsidRDefault="00376B1D" w:rsidP="00376B1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376B1D" w:rsidRDefault="00376B1D" w:rsidP="008B60DA">
            <w:pPr>
              <w:rPr>
                <w:sz w:val="30"/>
                <w:szCs w:val="30"/>
              </w:rPr>
            </w:pPr>
          </w:p>
        </w:tc>
      </w:tr>
    </w:tbl>
    <w:p w:rsidR="00376B1D" w:rsidRDefault="00376B1D" w:rsidP="00376B1D">
      <w:pPr>
        <w:rPr>
          <w:sz w:val="30"/>
          <w:szCs w:val="30"/>
        </w:rPr>
      </w:pPr>
    </w:p>
    <w:p w:rsidR="00376B1D" w:rsidRDefault="00376B1D" w:rsidP="00376B1D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376B1D" w:rsidRDefault="00376B1D" w:rsidP="008B60DA">
            <w:pPr>
              <w:rPr>
                <w:sz w:val="30"/>
                <w:szCs w:val="30"/>
              </w:rPr>
            </w:pPr>
          </w:p>
        </w:tc>
      </w:tr>
    </w:tbl>
    <w:p w:rsidR="00376B1D" w:rsidRPr="00536CC2" w:rsidRDefault="00376B1D" w:rsidP="00376B1D">
      <w:pPr>
        <w:rPr>
          <w:sz w:val="30"/>
          <w:szCs w:val="30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96"/>
          <w:szCs w:val="96"/>
          <w:lang w:val="uk-UA"/>
        </w:rPr>
      </w:pPr>
      <w:r>
        <w:rPr>
          <w:sz w:val="96"/>
          <w:szCs w:val="96"/>
          <w:lang w:val="uk-UA"/>
        </w:rPr>
        <w:t>Завдання №1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Умова:</w:t>
      </w:r>
    </w:p>
    <w:p w:rsidR="00376B1D" w:rsidRPr="00376B1D" w:rsidRDefault="00376B1D" w:rsidP="00376B1D">
      <w:pPr>
        <w:pStyle w:val="3"/>
        <w:rPr>
          <w:sz w:val="24"/>
          <w:lang w:val="ru-RU"/>
        </w:rPr>
      </w:pPr>
      <w:r>
        <w:rPr>
          <w:color w:val="262626" w:themeColor="text1" w:themeTint="D9"/>
          <w:sz w:val="30"/>
          <w:szCs w:val="30"/>
          <w:lang w:val="uk-UA"/>
        </w:rPr>
        <w:t xml:space="preserve"> Для заданог</w:t>
      </w: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Короткий опис роботи програми:</w:t>
      </w:r>
    </w:p>
    <w:p w:rsidR="00376B1D" w:rsidRDefault="00376B1D" w:rsidP="00376B1D">
      <w:pPr>
        <w:pStyle w:val="3"/>
        <w:rPr>
          <w:color w:val="262626" w:themeColor="text1" w:themeTint="D9"/>
          <w:sz w:val="30"/>
          <w:szCs w:val="30"/>
          <w:lang w:val="uk-UA"/>
        </w:rPr>
      </w:pPr>
      <w:r>
        <w:rPr>
          <w:color w:val="262626" w:themeColor="text1" w:themeTint="D9"/>
          <w:sz w:val="30"/>
          <w:szCs w:val="30"/>
          <w:lang w:val="uk-UA"/>
        </w:rPr>
        <w:t>Виконуючи два цикли програма обраховує і сумує добутки.</w:t>
      </w:r>
    </w:p>
    <w:p w:rsidR="00376B1D" w:rsidRPr="00136294" w:rsidRDefault="00376B1D" w:rsidP="00376B1D">
      <w:pPr>
        <w:rPr>
          <w:sz w:val="52"/>
          <w:szCs w:val="52"/>
        </w:rPr>
      </w:pPr>
      <w:r>
        <w:rPr>
          <w:sz w:val="52"/>
          <w:szCs w:val="52"/>
          <w:lang w:val="uk-UA"/>
        </w:rPr>
        <w:t>Сирцевий код: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376B1D" w:rsidRPr="00536CC2" w:rsidRDefault="00376B1D" w:rsidP="008B60DA">
            <w:pPr>
              <w:rPr>
                <w:sz w:val="30"/>
              </w:rPr>
            </w:pPr>
          </w:p>
        </w:tc>
      </w:tr>
    </w:tbl>
    <w:p w:rsidR="00376B1D" w:rsidRPr="00536CC2" w:rsidRDefault="00376B1D" w:rsidP="00376B1D">
      <w:pPr>
        <w:rPr>
          <w:sz w:val="30"/>
          <w:lang w:val="ru-RU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  <w:r>
        <w:rPr>
          <w:sz w:val="52"/>
          <w:szCs w:val="96"/>
          <w:lang w:val="uk-UA"/>
        </w:rPr>
        <w:t>Приклад виконання:</w:t>
      </w:r>
    </w:p>
    <w:p w:rsidR="00376B1D" w:rsidRDefault="00376B1D" w:rsidP="00376B1D">
      <w:pPr>
        <w:pStyle w:val="3"/>
        <w:rPr>
          <w:color w:val="262626" w:themeColor="text1" w:themeTint="D9"/>
          <w:sz w:val="30"/>
          <w:szCs w:val="30"/>
        </w:rPr>
      </w:pPr>
      <w:r>
        <w:rPr>
          <w:color w:val="262626" w:themeColor="text1" w:themeTint="D9"/>
          <w:sz w:val="30"/>
          <w:szCs w:val="30"/>
        </w:rPr>
        <w:t>Input:</w:t>
      </w:r>
    </w:p>
    <w:p w:rsidR="00376B1D" w:rsidRPr="00536CC2" w:rsidRDefault="00376B1D" w:rsidP="00376B1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376B1D" w:rsidRDefault="00376B1D" w:rsidP="008B60DA">
            <w:pPr>
              <w:rPr>
                <w:sz w:val="30"/>
                <w:szCs w:val="30"/>
              </w:rPr>
            </w:pPr>
          </w:p>
        </w:tc>
      </w:tr>
    </w:tbl>
    <w:p w:rsidR="00376B1D" w:rsidRDefault="00376B1D" w:rsidP="00376B1D">
      <w:pPr>
        <w:rPr>
          <w:sz w:val="30"/>
          <w:szCs w:val="30"/>
        </w:rPr>
      </w:pPr>
    </w:p>
    <w:p w:rsidR="00376B1D" w:rsidRDefault="00376B1D" w:rsidP="00376B1D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76B1D" w:rsidTr="008B60DA">
        <w:tc>
          <w:tcPr>
            <w:tcW w:w="10790" w:type="dxa"/>
          </w:tcPr>
          <w:p w:rsidR="00376B1D" w:rsidRDefault="00376B1D" w:rsidP="008B60DA">
            <w:pPr>
              <w:rPr>
                <w:sz w:val="30"/>
                <w:szCs w:val="30"/>
              </w:rPr>
            </w:pPr>
          </w:p>
        </w:tc>
      </w:tr>
    </w:tbl>
    <w:p w:rsidR="00376B1D" w:rsidRPr="00536CC2" w:rsidRDefault="00376B1D" w:rsidP="00376B1D">
      <w:pPr>
        <w:rPr>
          <w:sz w:val="30"/>
          <w:szCs w:val="30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376B1D" w:rsidRDefault="00376B1D" w:rsidP="00376B1D">
      <w:pPr>
        <w:spacing w:line="240" w:lineRule="auto"/>
        <w:rPr>
          <w:sz w:val="52"/>
          <w:szCs w:val="96"/>
          <w:lang w:val="uk-UA"/>
        </w:rPr>
      </w:pPr>
    </w:p>
    <w:p w:rsidR="00F8331E" w:rsidRPr="00F8331E" w:rsidRDefault="00F8331E" w:rsidP="00F8331E">
      <w:pPr>
        <w:rPr>
          <w:lang w:val="uk-UA"/>
        </w:rPr>
      </w:pPr>
    </w:p>
    <w:p w:rsidR="00F8331E" w:rsidRPr="00F8331E" w:rsidRDefault="00F8331E" w:rsidP="00F8331E">
      <w:pPr>
        <w:rPr>
          <w:lang w:val="uk-UA"/>
        </w:rPr>
      </w:pPr>
    </w:p>
    <w:p w:rsidR="009A5E26" w:rsidRPr="00F8331E" w:rsidRDefault="009A5E26" w:rsidP="001A6D15">
      <w:pPr>
        <w:spacing w:line="240" w:lineRule="auto"/>
        <w:jc w:val="right"/>
        <w:rPr>
          <w:sz w:val="30"/>
          <w:szCs w:val="30"/>
          <w:lang w:val="uk-UA"/>
        </w:rPr>
      </w:pPr>
    </w:p>
    <w:sectPr w:rsidR="009A5E26" w:rsidRPr="00F8331E" w:rsidSect="001A6D15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2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0F2" w:rsidRDefault="00EA60F2" w:rsidP="009A5E26">
      <w:pPr>
        <w:spacing w:after="0" w:line="240" w:lineRule="auto"/>
      </w:pPr>
      <w:r>
        <w:separator/>
      </w:r>
    </w:p>
  </w:endnote>
  <w:endnote w:type="continuationSeparator" w:id="0">
    <w:p w:rsidR="00EA60F2" w:rsidRDefault="00EA60F2" w:rsidP="009A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  <w:szCs w:val="28"/>
      </w:rPr>
      <w:id w:val="17012006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D15" w:rsidRPr="001A6D15" w:rsidRDefault="001A6D15">
        <w:pPr>
          <w:pStyle w:val="af8"/>
          <w:jc w:val="center"/>
          <w:rPr>
            <w:sz w:val="28"/>
            <w:szCs w:val="28"/>
          </w:rPr>
        </w:pPr>
        <w:r w:rsidRPr="001A6D15">
          <w:rPr>
            <w:sz w:val="28"/>
            <w:szCs w:val="28"/>
          </w:rPr>
          <w:fldChar w:fldCharType="begin"/>
        </w:r>
        <w:r w:rsidRPr="001A6D15">
          <w:rPr>
            <w:sz w:val="28"/>
            <w:szCs w:val="28"/>
          </w:rPr>
          <w:instrText xml:space="preserve"> PAGE   \* MERGEFORMAT </w:instrText>
        </w:r>
        <w:r w:rsidRPr="001A6D15">
          <w:rPr>
            <w:sz w:val="28"/>
            <w:szCs w:val="28"/>
          </w:rPr>
          <w:fldChar w:fldCharType="separate"/>
        </w:r>
        <w:r w:rsidR="00F603AC">
          <w:rPr>
            <w:noProof/>
            <w:sz w:val="28"/>
            <w:szCs w:val="28"/>
          </w:rPr>
          <w:t>4</w:t>
        </w:r>
        <w:r w:rsidRPr="001A6D15">
          <w:rPr>
            <w:noProof/>
            <w:sz w:val="28"/>
            <w:szCs w:val="28"/>
          </w:rPr>
          <w:fldChar w:fldCharType="end"/>
        </w:r>
      </w:p>
    </w:sdtContent>
  </w:sdt>
  <w:p w:rsidR="001A6D15" w:rsidRPr="001A6D15" w:rsidRDefault="001A6D15">
    <w:pPr>
      <w:pStyle w:val="af8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0F2" w:rsidRDefault="00EA60F2" w:rsidP="009A5E26">
      <w:pPr>
        <w:spacing w:after="0" w:line="240" w:lineRule="auto"/>
      </w:pPr>
      <w:r>
        <w:separator/>
      </w:r>
    </w:p>
  </w:footnote>
  <w:footnote w:type="continuationSeparator" w:id="0">
    <w:p w:rsidR="00EA60F2" w:rsidRDefault="00EA60F2" w:rsidP="009A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26"/>
    <w:rsid w:val="00136294"/>
    <w:rsid w:val="001A6D15"/>
    <w:rsid w:val="0026257B"/>
    <w:rsid w:val="00376B1D"/>
    <w:rsid w:val="0053041E"/>
    <w:rsid w:val="00536CC2"/>
    <w:rsid w:val="005B46E7"/>
    <w:rsid w:val="008B60DA"/>
    <w:rsid w:val="00952D92"/>
    <w:rsid w:val="009A5E26"/>
    <w:rsid w:val="00DF3473"/>
    <w:rsid w:val="00EA60F2"/>
    <w:rsid w:val="00ED729B"/>
    <w:rsid w:val="00F603AC"/>
    <w:rsid w:val="00F8331E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AC996-EFC0-451B-996F-488BDC30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Название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9A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9A5E26"/>
  </w:style>
  <w:style w:type="paragraph" w:styleId="af8">
    <w:name w:val="footer"/>
    <w:basedOn w:val="a"/>
    <w:link w:val="af9"/>
    <w:uiPriority w:val="99"/>
    <w:unhideWhenUsed/>
    <w:rsid w:val="009A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A5E26"/>
  </w:style>
  <w:style w:type="character" w:styleId="afa">
    <w:name w:val="annotation reference"/>
    <w:basedOn w:val="a0"/>
    <w:uiPriority w:val="99"/>
    <w:semiHidden/>
    <w:unhideWhenUsed/>
    <w:rsid w:val="00536CC2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536CC2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536CC2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536CC2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536CC2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536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536CC2"/>
    <w:rPr>
      <w:rFonts w:ascii="Segoe UI" w:hAnsi="Segoe UI" w:cs="Segoe UI"/>
      <w:sz w:val="18"/>
      <w:szCs w:val="18"/>
    </w:rPr>
  </w:style>
  <w:style w:type="table" w:styleId="aff1">
    <w:name w:val="Table Grid"/>
    <w:basedOn w:val="a1"/>
    <w:uiPriority w:val="39"/>
    <w:rsid w:val="0053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36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6CC2"/>
    <w:rPr>
      <w:rFonts w:ascii="Courier New" w:eastAsia="Times New Roman" w:hAnsi="Courier New" w:cs="Courier New"/>
      <w:sz w:val="20"/>
      <w:szCs w:val="20"/>
      <w:lang w:eastAsia="en-US"/>
    </w:rPr>
  </w:style>
  <w:style w:type="character" w:styleId="aff2">
    <w:name w:val="Placeholder Text"/>
    <w:basedOn w:val="a0"/>
    <w:uiPriority w:val="99"/>
    <w:semiHidden/>
    <w:rsid w:val="00376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5972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613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81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113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41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919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bjec\AppData\Roaming\Microsoft\Templates\&#1041;&#1083;&#1072;&#1085;&#1082;%20&#1048;&#1086;&#108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59"/>
    <w:rsid w:val="00B6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64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7D4EA0-A69C-4BDB-BDC0-551104196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Ион.dotx</Template>
  <TotalTime>117</TotalTime>
  <Pages>10</Pages>
  <Words>615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Red Sun</cp:lastModifiedBy>
  <cp:revision>1</cp:revision>
  <dcterms:created xsi:type="dcterms:W3CDTF">2017-05-04T14:29:00Z</dcterms:created>
  <dcterms:modified xsi:type="dcterms:W3CDTF">2017-05-08T13:34:00Z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